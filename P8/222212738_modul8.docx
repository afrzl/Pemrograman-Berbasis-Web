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43657" w14:textId="2732E280" w:rsidR="003F50F7" w:rsidRDefault="006B1F12" w:rsidP="006B1F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8 PEMROGRAMAN BERBASIS WEB</w:t>
      </w:r>
    </w:p>
    <w:p w14:paraId="2CB75568" w14:textId="1CE471C8" w:rsidR="006B1F12" w:rsidRDefault="006B1F12" w:rsidP="006B1F12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 DASAR PHP</w:t>
      </w:r>
    </w:p>
    <w:p w14:paraId="40C90AC2" w14:textId="77777777" w:rsidR="006B1F12" w:rsidRPr="006B1F12" w:rsidRDefault="006B1F12" w:rsidP="006B1F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410D8" w14:textId="52BCA5F5" w:rsidR="006B1F12" w:rsidRPr="006B1F12" w:rsidRDefault="006B1F12" w:rsidP="006B1F1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1F12">
        <w:rPr>
          <w:rFonts w:ascii="Times New Roman" w:hAnsi="Times New Roman" w:cs="Times New Roman"/>
          <w:b/>
          <w:bCs/>
          <w:sz w:val="24"/>
          <w:szCs w:val="24"/>
        </w:rPr>
        <w:t>php08A.php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8B1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https://github.com/afrzl/Pemrograman-Berbasis-Web/blob/8df816d836937af792ff0cab441275f4aaff7939/P8/php08A.php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B28D67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8B835C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DF3BCB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A9C169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11AA13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charset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"UTF-8"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/&gt;</w:t>
      </w:r>
    </w:p>
    <w:p w14:paraId="45A70A4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"viewport"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"width=device-width, initial-scale=1.0"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/&gt;</w:t>
      </w:r>
    </w:p>
    <w:p w14:paraId="34421D1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"author"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"Muh. Nur Afrizal"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7629FE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&gt;Hello World&lt;/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D9DECC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E91C2D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8EDB56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255532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&gt;Our first PHP script&lt;/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E6439D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560ACC4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'Muh. Nur Afrizal'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74CD42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print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"&lt;p&gt;&lt;b&gt;Hello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$user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Hello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World!&lt;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/b&gt;&lt;/p&gt;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5974CE9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127381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89EFEF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6A8A12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558E7B6" w14:textId="5C9B590A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0A7DA8" w14:textId="3650EF66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CEB8D" wp14:editId="07E12E8C">
            <wp:extent cx="5400000" cy="2871704"/>
            <wp:effectExtent l="0" t="0" r="0" b="5080"/>
            <wp:docPr id="160135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56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CCCB" w14:textId="77777777" w:rsidR="006B1F12" w:rsidRDefault="006B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1FB32" w14:textId="20250DF0" w:rsidR="006B1F12" w:rsidRPr="006B1F12" w:rsidRDefault="006B1F12" w:rsidP="006B1F1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1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php08B.php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8B1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https://github.com/afrzl/Pemrograman-Berbasis-Web/blob/8df816d836937af792ff0cab441275f4aaff7939/P8/php08B.php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9480F6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C8310B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B2649D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6EB06B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16D2C8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08B&lt;/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4527B6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B5607E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E78D8D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D23A05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&gt;Hello World&lt;/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ACB53E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655F333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error_reporting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E_ALL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03BA9F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ini_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display_errors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BF3D69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ini_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set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display_startup_errors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47C871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"&lt;h2&gt;Types and Type Casting&lt;/h2&gt;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8568F1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rand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BBB244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56B1B2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rand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8FE31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AD08A0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rand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6D4B330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8F2B97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rand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/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rand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2C1DD2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324EE42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bool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$mode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794BAF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FD4573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"Random scalar: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021A9A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</w:p>
    <w:p w14:paraId="36761DA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</w:t>
      </w:r>
      <w:proofErr w:type="spellStart"/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jawaban</w:t>
      </w:r>
      <w:proofErr w:type="spellEnd"/>
    </w:p>
    <w:p w14:paraId="6C5C22B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is_int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25AC0C1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"This is an integer"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4597B5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is_float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07DDAB6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"This is a floating-point number"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E05260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is_string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randvar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06906FF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"This is a string"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E247B5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}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else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089CE1A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"I don't know what this is"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589486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EAAE8C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7DB24E2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C6CF8D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94609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64AA26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5391497" w14:textId="77777777" w:rsidR="006B1F12" w:rsidRDefault="006B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67296E" w14:textId="2322B2FB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0E749DC" w14:textId="0B29B0DD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2B938" wp14:editId="3128CDF2">
            <wp:extent cx="4738650" cy="2520000"/>
            <wp:effectExtent l="0" t="0" r="5080" b="0"/>
            <wp:docPr id="148226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6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7BED" w14:textId="77777777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CE23EBC" w14:textId="1D25D6CF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E965E" wp14:editId="2C436659">
            <wp:extent cx="4738650" cy="2520000"/>
            <wp:effectExtent l="0" t="0" r="5080" b="0"/>
            <wp:docPr id="11014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6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78B8" w14:textId="77777777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610987" w14:textId="46375AFA" w:rsidR="006B1F12" w:rsidRP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1D968F" wp14:editId="6AC7AAEA">
            <wp:extent cx="4738650" cy="2520000"/>
            <wp:effectExtent l="0" t="0" r="5080" b="0"/>
            <wp:docPr id="175778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8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6D2D" w14:textId="2899AF9D" w:rsidR="006B1F12" w:rsidRPr="006B1F12" w:rsidRDefault="006B1F12" w:rsidP="006B1F1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1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php08C.php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Pr="008B1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https://github.com/afrzl/Pemrograman-Berbasis-Web/blob/8df816d836937af792ff0cab441275f4aaff7939/P8/php08C.php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15584F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8DA984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50FA2A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3DF742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E77B85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08C&lt;/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1E78F9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B7D41B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F4FE95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7B7AE3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&gt;Array Operators and Regular Expressions&lt;/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CA30DE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</w:p>
    <w:p w14:paraId="1659514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"&lt;h2&gt;Exercise 2A&lt;/h2&gt;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B8FDC1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'earth'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58FB739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unshift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'mercury'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venus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18F214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push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'mars'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jupiter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saturn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AFC996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"(1)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planets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796D55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$last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array_pop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084712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"(2)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planets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3F4F41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$first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array_shift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7455F9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"(3)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planets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B71DF8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"(4)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first =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$first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last =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$last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A99218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</w:p>
    <w:p w14:paraId="0FA8DA1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"&lt;h2&gt;Exercise 2B&lt;/h2&gt;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BC3833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68DAD2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"(5)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spheres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43942C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midgard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3C4C02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"(6)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planets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E0CD13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"(6)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spheres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C4040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&amp;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6DB458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"(7)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spheres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508173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friga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26FE03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"(8)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planets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8F9773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"(8)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spheres = ["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$spheres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55F860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</w:p>
    <w:p w14:paraId="3CA45BA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arr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$planets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85C211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arr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516DE43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'Removed: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array_shift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arr</w:t>
      </w:r>
      <w:proofErr w:type="spellEnd"/>
      <w:proofErr w:type="gramStart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.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 Remaining: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'['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join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arr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"]&lt;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FD8032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1CFE5A8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</w:p>
    <w:p w14:paraId="64E3685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"&lt;h2&gt;Exercise 2C&lt;/h2&gt;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2600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'Dave Shield'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'Mr Andy Roxburgh'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'Dr George Christodoulou'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'Dr Ullrich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Hustadt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'Dr David Jackson'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64008C4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4134E2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"(1) Name: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A8FE8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3539B09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</w:p>
    <w:p w14:paraId="0138CDE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 Your own code here</w:t>
      </w:r>
    </w:p>
    <w:p w14:paraId="7B3FD51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str_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replace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'Mr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'Dr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ADF63D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4707392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explode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 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B28708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strtoupper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]) .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', 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597198F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76066FA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FF5784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</w:t>
      </w:r>
    </w:p>
    <w:p w14:paraId="3713771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"(2) Name: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$name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00CC4B4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386FC24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27DB49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8658D5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C0A918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19EB833" w14:textId="2A3A077E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2616FA1" w14:textId="6FF69945" w:rsidR="006B1F12" w:rsidRP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2D09E" wp14:editId="670819BF">
            <wp:extent cx="5400000" cy="2871704"/>
            <wp:effectExtent l="0" t="0" r="0" b="5080"/>
            <wp:docPr id="13420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BA8A" w14:textId="77777777" w:rsidR="006B1F12" w:rsidRDefault="006B1F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8E0444" w14:textId="61F72116" w:rsidR="006B1F12" w:rsidRPr="006B1F12" w:rsidRDefault="006B1F12" w:rsidP="006B1F1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1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php08D.php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5" w:history="1">
        <w:r w:rsidRPr="008B1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https://github.com/afrzl/Pemrograman-Berbasis-Web/blob/8df816d836937af792ff0cab441275f4aaff7939/P8/php08D.php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AD6267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48D4D8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5BE4591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23B66E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BE8978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08D&lt;/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50A9C9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32638A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</w:t>
      </w:r>
    </w:p>
    <w:p w14:paraId="2C592D4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border: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px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solid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black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42B9E6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border-collapse: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collapse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8683DB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62156C9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style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AF3395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FEB94B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BB465A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2AB99B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&gt;Associative Arrays&lt;/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C35059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</w:p>
    <w:p w14:paraId="1923E18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'a'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); </w:t>
      </w:r>
    </w:p>
    <w:p w14:paraId="108F94B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6F4A064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]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4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05E0AA8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dict1['b'] = 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],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16FB3FA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dict2['b'] = 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],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3FC4F8F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//4b</w:t>
      </w:r>
    </w:p>
    <w:p w14:paraId="0290617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7F7F97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\$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dict1['"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.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.</w:t>
      </w:r>
      <w:proofErr w:type="gram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"'] = 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7F2AC90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2770527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B17749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$text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'lorem ipsum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elit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congue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auctor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inceptos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taciti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suscipit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tortor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auctor integer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congue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hac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nullam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hac auctor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tellus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nullam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inceptos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nullam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integer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tellus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nullam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auctor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elit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lorem ipsum 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elit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DE1BAB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str_word_</w:t>
      </w:r>
      <w:proofErr w:type="gram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count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$text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7C61A1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array_count_values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E2A83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</w:p>
    <w:p w14:paraId="735BF5A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krsort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9EB35C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arsort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3F7AB26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$count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611A686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-&gt;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$count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248C4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0E26CE4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01C5042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E3D8ED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A9D577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131A27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8334D9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"width: 20%"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&gt;Kata&lt;/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33515F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"width: 50%"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proofErr w:type="spellStart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Jumlah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Kemunculan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996D3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FFBCD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thead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BFB254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CD19A4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$dict3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$count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{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3017E03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          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01A30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proofErr w:type="gram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$word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CD91A5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style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"text-align: right"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  <w:proofErr w:type="gram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&lt;?=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$count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FD455A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FE767B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proofErr w:type="gram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}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0B820B0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&lt;/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tbody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EEE77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table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663174E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25D904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A7440D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071FD11" w14:textId="31C784BE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9A8A71" w14:textId="476C6CEE" w:rsidR="006B1F12" w:rsidRP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BD3C9" wp14:editId="377A56BB">
            <wp:extent cx="5400000" cy="2871704"/>
            <wp:effectExtent l="0" t="0" r="0" b="5080"/>
            <wp:docPr id="21446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9DE2" w14:textId="77777777" w:rsidR="006B1F12" w:rsidRDefault="006B1F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D5DBB5" w14:textId="3E77AD3C" w:rsidR="006B1F12" w:rsidRPr="006B1F12" w:rsidRDefault="006B1F12" w:rsidP="006B1F1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1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php08E.php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7" w:history="1">
        <w:r w:rsidRPr="008B1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https://github.com/afrzl/Pemrograman-Berbasis-Web/blob/8df816d836937af792ff0cab441275f4aaff7939/P8/php08E.php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CABE97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&lt;!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DOCTYPE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A297AB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lang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en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-GB'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4548BB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A80431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759ACD3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&gt;PHP 08E&lt;/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title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4EC01E4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META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name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"description"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content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"php08E.php"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3B56A5D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head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6261D3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F3B086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16BEB10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&lt;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&gt;Variable-length Argument Lists&lt;/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C99862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&lt;?</w:t>
      </w:r>
      <w:proofErr w:type="spellStart"/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php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</w:p>
    <w:p w14:paraId="18BC334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function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...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707EB9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last_index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array_key_last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5E677B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$operator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last_index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];</w:t>
      </w:r>
    </w:p>
    <w:p w14:paraId="058BA29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isset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$operator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"op"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])) {</w:t>
      </w:r>
    </w:p>
    <w:p w14:paraId="58E93F0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throw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TypeError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72447B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15DFEC3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NULL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A76687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foreach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as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=&gt;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3B92F06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</w:t>
      </w:r>
      <w:proofErr w:type="gramEnd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spell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last_index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0F1C8DD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!</w:t>
      </w:r>
      <w:proofErr w:type="spellStart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is</w:t>
      </w:r>
      <w:proofErr w:type="gramEnd"/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_numeric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 {</w:t>
      </w:r>
    </w:p>
    <w:p w14:paraId="557A00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throw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ValueError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4484D73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}</w:t>
      </w:r>
    </w:p>
    <w:p w14:paraId="3741CCC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if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$key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 {</w:t>
      </w:r>
    </w:p>
    <w:p w14:paraId="725A8A3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674831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continue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ED51A6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}</w:t>
      </w:r>
    </w:p>
    <w:p w14:paraId="2062216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switch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$operator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[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"op"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]) {</w:t>
      </w:r>
    </w:p>
    <w:p w14:paraId="6FA94E2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'+'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</w:p>
    <w:p w14:paraId="4D281C2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6CD439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BA7950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</w:p>
    <w:p w14:paraId="470D3A2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'-'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</w:p>
    <w:p w14:paraId="617DF49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-=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81D24B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11559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B2A27E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case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'*'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</w:p>
    <w:p w14:paraId="5B48F54C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*=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$value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8F7498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CD004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091B3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default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:</w:t>
      </w:r>
    </w:p>
    <w:p w14:paraId="40B2A9D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throw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ValueError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12B123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break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C65E7A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    }</w:t>
      </w:r>
    </w:p>
    <w:p w14:paraId="3C73A85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    }</w:t>
      </w:r>
    </w:p>
    <w:p w14:paraId="3C0DC27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76E9ECD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72F5131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?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Start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output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:</w:t>
      </w:r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"NULL"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D4A861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}</w:t>
      </w:r>
    </w:p>
    <w:p w14:paraId="6F05F5AB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2AE838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 </w:t>
      </w:r>
    </w:p>
    <w:p w14:paraId="0BF7B26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"1: 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proofErr w:type="gram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),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throws an exception </w:t>
      </w:r>
    </w:p>
    <w:p w14:paraId="3882BD6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</w:p>
    <w:p w14:paraId="0AA9F36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{ </w:t>
      </w:r>
    </w:p>
    <w:p w14:paraId="34EBE3C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"1: Exception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(),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# '</w:t>
      </w:r>
      <w:proofErr w:type="spellStart"/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TypeError</w:t>
      </w:r>
      <w:proofErr w:type="spellEnd"/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' </w:t>
      </w:r>
    </w:p>
    <w:p w14:paraId="588F157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</w:p>
    <w:p w14:paraId="0436BEC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try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{ </w:t>
      </w:r>
    </w:p>
    <w:p w14:paraId="4341EEF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"2: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'/'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throws an exception </w:t>
      </w:r>
    </w:p>
    <w:p w14:paraId="5379AB0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7DA262C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} </w:t>
      </w:r>
    </w:p>
    <w:p w14:paraId="59B4AAE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catch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(</w:t>
      </w:r>
      <w:r w:rsidRPr="006B1F12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Exception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) { </w:t>
      </w:r>
    </w:p>
    <w:p w14:paraId="030D8A1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"2: Exception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$</w:t>
      </w:r>
      <w:proofErr w:type="gramEnd"/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e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-&gt;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getMessage</w:t>
      </w:r>
      <w:proofErr w:type="spell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(),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# '</w:t>
      </w:r>
      <w:proofErr w:type="spellStart"/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ValueError</w:t>
      </w:r>
      <w:proofErr w:type="spellEnd"/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' </w:t>
      </w:r>
    </w:p>
    <w:p w14:paraId="39770E83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    }</w:t>
      </w:r>
    </w:p>
    <w:p w14:paraId="27748AFD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"3: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'+'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should return NULL </w:t>
      </w:r>
    </w:p>
    <w:p w14:paraId="3D04DCC2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7E95D7F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"4: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'*'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should return 2 </w:t>
      </w:r>
    </w:p>
    <w:p w14:paraId="558A0DBE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2C3E2018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"5: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'+'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should return 10 </w:t>
      </w:r>
    </w:p>
    <w:p w14:paraId="66620C09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5A74B4DF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"6: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7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'*'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  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should return  210 </w:t>
      </w:r>
    </w:p>
    <w:p w14:paraId="4A4BB5A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55850EC0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echo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"7: </w:t>
      </w:r>
      <w:proofErr w:type="gram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proofErr w:type="spellStart"/>
      <w:r w:rsidRPr="006B1F12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reduceOp</w:t>
      </w:r>
      <w:proofErr w:type="spellEnd"/>
      <w:proofErr w:type="gramEnd"/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7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11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array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'op'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=&gt;</w:t>
      </w:r>
      <w:r w:rsidRPr="006B1F12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'-'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)),</w:t>
      </w:r>
      <w:r w:rsidRPr="006B1F12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# should return - 24 </w:t>
      </w:r>
    </w:p>
    <w:p w14:paraId="6C93CD5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      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"&lt;</w:t>
      </w:r>
      <w:proofErr w:type="spellStart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br</w:t>
      </w:r>
      <w:proofErr w:type="spellEnd"/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&gt;</w:t>
      </w:r>
      <w:r w:rsidRPr="006B1F12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\n</w:t>
      </w:r>
      <w:r w:rsidRPr="006B1F12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; </w:t>
      </w:r>
    </w:p>
    <w:p w14:paraId="7D396A87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6B1F12">
        <w:rPr>
          <w:rFonts w:ascii="Cascadia Code" w:eastAsia="Times New Roman" w:hAnsi="Cascadia Code" w:cs="Cascadia Code"/>
          <w:color w:val="BE5046"/>
          <w:kern w:val="0"/>
          <w:lang w:eastAsia="en-ID"/>
          <w14:ligatures w14:val="none"/>
        </w:rPr>
        <w:t>?&gt;</w:t>
      </w:r>
    </w:p>
    <w:p w14:paraId="1EB8BADA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body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2FE4EFC6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CCF49B4" w14:textId="77777777" w:rsidR="006B1F12" w:rsidRPr="006B1F12" w:rsidRDefault="006B1F12" w:rsidP="006B1F1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&lt;/</w:t>
      </w:r>
      <w:r w:rsidRPr="006B1F12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html</w:t>
      </w:r>
      <w:r w:rsidRPr="006B1F12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&gt;</w:t>
      </w:r>
    </w:p>
    <w:p w14:paraId="0954E1DB" w14:textId="27B17104" w:rsid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C95D16" w14:textId="4C235B93" w:rsidR="006B1F12" w:rsidRPr="006B1F12" w:rsidRDefault="006B1F12" w:rsidP="006B1F1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B1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CFB69" wp14:editId="658626BF">
            <wp:extent cx="4218709" cy="2243497"/>
            <wp:effectExtent l="0" t="0" r="0" b="4445"/>
            <wp:docPr id="8455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8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095" cy="22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12" w:rsidRPr="006B1F1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5647" w14:textId="77777777" w:rsidR="008B666E" w:rsidRDefault="008B666E" w:rsidP="00A16AED">
      <w:pPr>
        <w:spacing w:after="0" w:line="240" w:lineRule="auto"/>
      </w:pPr>
      <w:r>
        <w:separator/>
      </w:r>
    </w:p>
  </w:endnote>
  <w:endnote w:type="continuationSeparator" w:id="0">
    <w:p w14:paraId="2AD42393" w14:textId="77777777" w:rsidR="008B666E" w:rsidRDefault="008B666E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1C73F" w14:textId="77777777" w:rsidR="008B666E" w:rsidRDefault="008B666E" w:rsidP="00A16AED">
      <w:pPr>
        <w:spacing w:after="0" w:line="240" w:lineRule="auto"/>
      </w:pPr>
      <w:r>
        <w:separator/>
      </w:r>
    </w:p>
  </w:footnote>
  <w:footnote w:type="continuationSeparator" w:id="0">
    <w:p w14:paraId="5B6D6AAB" w14:textId="77777777" w:rsidR="008B666E" w:rsidRDefault="008B666E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1287B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3DDAC8E1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0D59438C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B35A7"/>
    <w:multiLevelType w:val="hybridMultilevel"/>
    <w:tmpl w:val="7064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0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12"/>
    <w:rsid w:val="003F50F7"/>
    <w:rsid w:val="006B1F12"/>
    <w:rsid w:val="008B666E"/>
    <w:rsid w:val="009213F2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C09A"/>
  <w15:chartTrackingRefBased/>
  <w15:docId w15:val="{DDD9F12D-6421-4DF6-8DDB-AAD0A07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6B1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frzl/Pemrograman-Berbasis-Web/blob/8df816d836937af792ff0cab441275f4aaff7939/P8/php08C.php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frzl/Pemrograman-Berbasis-Web/blob/8df816d836937af792ff0cab441275f4aaff7939/P8/php08A.ph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frzl/Pemrograman-Berbasis-Web/blob/8df816d836937af792ff0cab441275f4aaff7939/P8/php08E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afrzl/Pemrograman-Berbasis-Web/blob/8df816d836937af792ff0cab441275f4aaff7939/P8/php08D.php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frzl/Pemrograman-Berbasis-Web/blob/8df816d836937af792ff0cab441275f4aaff7939/P8/php08B.php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8</TotalTime>
  <Pages>9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2024-05-02T22:13:00Z</dcterms:created>
  <dcterms:modified xsi:type="dcterms:W3CDTF">2024-05-02T22:21:00Z</dcterms:modified>
</cp:coreProperties>
</file>