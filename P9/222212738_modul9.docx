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174CD" w14:textId="30B9DA23" w:rsidR="003F50F7" w:rsidRDefault="009B2FFC" w:rsidP="009B2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9 PEMROGRAMAN BERBASIS WEB</w:t>
      </w:r>
    </w:p>
    <w:p w14:paraId="3A4EC75C" w14:textId="763EB122" w:rsidR="009B2FFC" w:rsidRDefault="009B2FFC" w:rsidP="009B2FFC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 HANDLING DAN KONEKSI DATABASE</w:t>
      </w:r>
    </w:p>
    <w:p w14:paraId="5E12063C" w14:textId="77777777" w:rsidR="009B2FFC" w:rsidRPr="009B2FFC" w:rsidRDefault="009B2FFC" w:rsidP="009B2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6F67D" w14:textId="28821A5C" w:rsidR="009B2FFC" w:rsidRDefault="009B2FFC" w:rsidP="009B2FF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0CCA3AA" w14:textId="5A48EFF3" w:rsidR="009B2FFC" w:rsidRDefault="009B2FFC" w:rsidP="009B2FF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pada: </w:t>
      </w:r>
      <w:hyperlink r:id="rId7" w:history="1">
        <w:r w:rsidRPr="0023385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https://github.com/afrzl/Pemrograman-Berbasis-Web/blob/3a42007cdda62e182ff12d283a713e996bd2e611/P9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0E693" w14:textId="34630693" w:rsidR="009B2FFC" w:rsidRPr="00C71D4C" w:rsidRDefault="009B2FFC" w:rsidP="00C71D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DB_CON.php</w:t>
      </w:r>
      <w:proofErr w:type="spellEnd"/>
    </w:p>
    <w:p w14:paraId="2155706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</w:p>
    <w:p w14:paraId="65C5A97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db_hostname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'localhost'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Write your own </w:t>
      </w:r>
      <w:proofErr w:type="spellStart"/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db</w:t>
      </w:r>
      <w:proofErr w:type="spellEnd"/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server here</w:t>
      </w:r>
    </w:p>
    <w:p w14:paraId="6B02D46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db_database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pbw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Write your own </w:t>
      </w:r>
      <w:proofErr w:type="spellStart"/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db</w:t>
      </w:r>
      <w:proofErr w:type="spellEnd"/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name here</w:t>
      </w:r>
    </w:p>
    <w:p w14:paraId="669A762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db_username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'root'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Write your own username here</w:t>
      </w:r>
    </w:p>
    <w:p w14:paraId="4EB301F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db_password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Write your own password here</w:t>
      </w:r>
    </w:p>
    <w:p w14:paraId="445E639A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For the best practice, </w:t>
      </w:r>
      <w:proofErr w:type="gramStart"/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don’t  use</w:t>
      </w:r>
      <w:proofErr w:type="gramEnd"/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your “real” password when  submitting your work</w:t>
      </w:r>
    </w:p>
    <w:p w14:paraId="741FD7B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db_charset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'utf8mb4'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Optional</w:t>
      </w:r>
    </w:p>
    <w:p w14:paraId="04A49B3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dsn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mysql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host</w:t>
      </w:r>
      <w:proofErr w:type="gram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$db_hostname;dbname=$db_database;charset=$db_charset"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9E29AB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[</w:t>
      </w:r>
    </w:p>
    <w:p w14:paraId="4556383F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proofErr w:type="gramEnd"/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ATTR_ERRMODE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ERRMODE_EXCEPTION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7B89398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proofErr w:type="gramEnd"/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ATTR_DEFAULT_FETCH_MODE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FETCH_ASSOC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F02E55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proofErr w:type="gramEnd"/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ATTR_EMULATE_PREPARES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false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45A9733" w14:textId="14B85641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5F0D735B" w14:textId="70BE0F09" w:rsidR="009B2FFC" w:rsidRPr="009B2FFC" w:rsidRDefault="009B2FFC" w:rsidP="009B2FF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php09A.php</w:t>
      </w:r>
    </w:p>
    <w:p w14:paraId="68AF24BB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220F6C6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lang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en</w:t>
      </w:r>
      <w:proofErr w:type="spell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-GB'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5A7BF6D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F67ACF5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7633693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&gt;PHP09 A&lt;/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431A41B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F717FA4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03A9CA1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397B59E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9B2FF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</w:p>
    <w:p w14:paraId="3E1F1BE1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 </w:t>
      </w:r>
    </w:p>
    <w:p w14:paraId="4A7D6A65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      &lt;form action="php09B.php" method="post"&gt; </w:t>
      </w:r>
    </w:p>
    <w:p w14:paraId="48676E7F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        &lt;label&gt;Item: &lt;input type="text" name="item"&gt;&lt;/label&gt; </w:t>
      </w:r>
    </w:p>
    <w:p w14:paraId="4306D4C1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      &lt;/form&gt; </w:t>
      </w:r>
    </w:p>
    <w:p w14:paraId="781CC90D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    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0359E8DE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</w:t>
      </w:r>
      <w:r w:rsidRPr="009B2FF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2B474AEA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911CAAC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4DBCC41" w14:textId="73F01CF8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C6C6E0E" w14:textId="35CD5003" w:rsidR="009B2FFC" w:rsidRPr="009B2FFC" w:rsidRDefault="009B2FFC" w:rsidP="009B2FF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php09B.php</w:t>
      </w:r>
    </w:p>
    <w:p w14:paraId="1373F72D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2DE386F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lang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en</w:t>
      </w:r>
      <w:proofErr w:type="spell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-GB'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227F848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26CA298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>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CA68327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&gt;PHP09 B&lt;/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B024929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1BD6323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9912D3B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180D91F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9B2FF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</w:p>
    <w:p w14:paraId="671645F0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'Item: 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$_REQUEST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'item'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],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&gt;"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5C85F38F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 </w:t>
      </w:r>
    </w:p>
    <w:p w14:paraId="19DD99F5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      &lt;form action="php09C.php" method="post"&gt; </w:t>
      </w:r>
    </w:p>
    <w:p w14:paraId="6567F9C8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      &lt;input type="hidden" value="</w:t>
      </w:r>
      <w:proofErr w:type="gram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</w:t>
      </w:r>
      <w:proofErr w:type="gram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$_REQUEST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'item'</w:t>
      </w:r>
      <w:proofErr w:type="gramStart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 .</w:t>
      </w:r>
      <w:proofErr w:type="gram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'" name="item"&gt;</w:t>
      </w:r>
    </w:p>
    <w:p w14:paraId="60E66D2F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      &lt;label&gt;Address: &lt;input type="text" name="address"&gt;&lt;/label&gt; </w:t>
      </w:r>
    </w:p>
    <w:p w14:paraId="02F783C3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      &lt;/form&gt;'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6C868197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</w:t>
      </w:r>
      <w:r w:rsidRPr="009B2FF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7F266F12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08007FE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36D711D" w14:textId="7EC7B79F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6BC953B" w14:textId="53A1079F" w:rsidR="009B2FFC" w:rsidRPr="009B2FFC" w:rsidRDefault="009B2FFC" w:rsidP="009B2FF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php09C.php</w:t>
      </w:r>
    </w:p>
    <w:p w14:paraId="51AA17A0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55925D4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lang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en</w:t>
      </w:r>
      <w:proofErr w:type="spell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-GB'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80CDB2E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0415126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4D2E5B0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&gt;PHP09 C&lt;/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9C26455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18FF116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A20BB86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4C6D820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9B2FF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</w:p>
    <w:p w14:paraId="2B5E124D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'Item: 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$_REQUEST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'item'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],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52F0E32C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'Address: 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$_REQUEST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'address'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],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7E47E898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</w:t>
      </w:r>
      <w:r w:rsidRPr="009B2FF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27B318B7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href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"php09A.php"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button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&gt;Back&lt;/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button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CC7E3F2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B808EFC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D4D0B57" w14:textId="380D71A3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C978059" w14:textId="76FD5BF7" w:rsidR="009B2FFC" w:rsidRPr="009B2FFC" w:rsidRDefault="009B2FFC" w:rsidP="009B2FF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php09D.php</w:t>
      </w:r>
    </w:p>
    <w:p w14:paraId="21A75AC1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C5164FF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lang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en</w:t>
      </w:r>
      <w:proofErr w:type="spell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-GB'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99C5E08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ED0391E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52BF010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&gt;PHP09 D&lt;/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1A5908B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7A71291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F8017FF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0256AE1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&gt;PHP and Databases&lt;/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681FA07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9B2FF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</w:p>
    <w:p w14:paraId="3361B28A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db_hostname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'localhost'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9B2FF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Write your own </w:t>
      </w:r>
      <w:proofErr w:type="spellStart"/>
      <w:r w:rsidRPr="009B2FF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db</w:t>
      </w:r>
      <w:proofErr w:type="spellEnd"/>
      <w:r w:rsidRPr="009B2FF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server here</w:t>
      </w:r>
    </w:p>
    <w:p w14:paraId="460B31BF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db_database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pbw</w:t>
      </w:r>
      <w:proofErr w:type="spell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9B2FF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Write your own </w:t>
      </w:r>
      <w:proofErr w:type="spellStart"/>
      <w:r w:rsidRPr="009B2FF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db</w:t>
      </w:r>
      <w:proofErr w:type="spellEnd"/>
      <w:r w:rsidRPr="009B2FF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name here</w:t>
      </w:r>
    </w:p>
    <w:p w14:paraId="36804F85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db_username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'root'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9B2FF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Write your own username here</w:t>
      </w:r>
    </w:p>
    <w:p w14:paraId="737760B4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db_password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9B2FF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Write your own password here</w:t>
      </w:r>
    </w:p>
    <w:p w14:paraId="45C5CCDB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</w:t>
      </w:r>
      <w:r w:rsidRPr="009B2FF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For the best practice, don’t use your “real” password when submitting your work</w:t>
      </w:r>
    </w:p>
    <w:p w14:paraId="5050C3F3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db_charset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'utf8mb4'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9B2FF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Optional</w:t>
      </w:r>
    </w:p>
    <w:p w14:paraId="457A2BAD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dsn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mysql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</w:t>
      </w:r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host</w:t>
      </w:r>
      <w:proofErr w:type="gram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$db_hostname;dbname=$db_database;charset=$db_charset"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AEA62FC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$opt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[</w:t>
      </w:r>
    </w:p>
    <w:p w14:paraId="0CE46745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9B2FF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proofErr w:type="gramEnd"/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ATTR_ERRMODE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9B2FF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ERRMODE_EXCEPTION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15A7026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9B2FF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proofErr w:type="gramEnd"/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ATTR_DEFAULT_FETCH_MODE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9B2FF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FETCH_ASSOC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58D307A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9B2FF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proofErr w:type="gramEnd"/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ATTR_EMULATE_PREPARES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false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4489ADE2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];</w:t>
      </w:r>
    </w:p>
    <w:p w14:paraId="70E090CA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try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721F7F7B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9B2FF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PDO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dsn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db_username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db_password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$opt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D6A7351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echo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"&lt;h2&gt;Data in meeting table (While </w:t>
      </w:r>
      <w:proofErr w:type="gram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loop)&lt;</w:t>
      </w:r>
      <w:proofErr w:type="gram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/h2&gt;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;</w:t>
      </w:r>
    </w:p>
    <w:p w14:paraId="37D6B7FA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= 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-&gt;</w:t>
      </w:r>
      <w:proofErr w:type="gram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query(</w:t>
      </w:r>
      <w:proofErr w:type="gram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'select * from meetings'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);</w:t>
      </w:r>
    </w:p>
    <w:p w14:paraId="435CCB96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echo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'Rows retrieved: </w:t>
      </w:r>
      <w:proofErr w:type="gram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.</w:t>
      </w:r>
      <w:proofErr w:type="gram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-&gt;</w:t>
      </w:r>
      <w:proofErr w:type="spellStart"/>
      <w:proofErr w:type="gram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rowcount</w:t>
      </w:r>
      <w:proofErr w:type="spell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(</w:t>
      </w:r>
      <w:proofErr w:type="gram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) .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&gt;&lt;</w:t>
      </w:r>
      <w:proofErr w:type="spell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;</w:t>
      </w:r>
    </w:p>
    <w:p w14:paraId="59FB0432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while ($row = 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-&gt;</w:t>
      </w:r>
      <w:proofErr w:type="gram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fetch(</w:t>
      </w:r>
      <w:proofErr w:type="gram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)) {</w:t>
      </w:r>
    </w:p>
    <w:p w14:paraId="0DDCCFAE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    echo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'Slot: 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 $row[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'slot'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, "&lt;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br</w:t>
      </w:r>
      <w:proofErr w:type="spell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&gt;\n";</w:t>
      </w:r>
    </w:p>
    <w:p w14:paraId="6B17EDB2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echo 'Name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: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', $row['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name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'], "&lt;</w:t>
      </w:r>
      <w:proofErr w:type="spell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9B2FFC">
        <w:rPr>
          <w:rFonts w:ascii="Cascadia Code" w:eastAsia="Times New Roman" w:hAnsi="Cascadia Code" w:cs="Cascadia Code"/>
          <w:color w:val="FFFFFF"/>
          <w:kern w:val="0"/>
          <w:lang w:eastAsia="en-ID"/>
          <w14:ligatures w14:val="none"/>
        </w:rPr>
        <w:t>;</w:t>
      </w:r>
    </w:p>
    <w:p w14:paraId="1006BB4E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echo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'Email: 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 $row[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'email'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, "&lt;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br</w:t>
      </w:r>
      <w:proofErr w:type="spell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&gt;&lt;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br</w:t>
      </w:r>
      <w:proofErr w:type="spell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&gt;\n";</w:t>
      </w:r>
    </w:p>
    <w:p w14:paraId="6D4C59B4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}</w:t>
      </w:r>
    </w:p>
    <w:p w14:paraId="251A3B57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echo "&lt;h2&gt;Data in meeting table (Foreach </w:t>
      </w:r>
      <w:proofErr w:type="gram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loop)&lt;</w:t>
      </w:r>
      <w:proofErr w:type="gram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/h2&gt;\n";</w:t>
      </w:r>
    </w:p>
    <w:p w14:paraId="7A633046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= 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-&gt;</w:t>
      </w:r>
      <w:proofErr w:type="gram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query(</w:t>
      </w:r>
      <w:proofErr w:type="gram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'select * from meetings');</w:t>
      </w:r>
    </w:p>
    <w:p w14:paraId="4A3FEC0F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foreach ($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as $row) {</w:t>
      </w:r>
    </w:p>
    <w:p w14:paraId="114FD464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echo 'Slot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: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', $row['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slot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'], "&lt;</w:t>
      </w:r>
      <w:proofErr w:type="spell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9B2FFC">
        <w:rPr>
          <w:rFonts w:ascii="Cascadia Code" w:eastAsia="Times New Roman" w:hAnsi="Cascadia Code" w:cs="Cascadia Code"/>
          <w:color w:val="FFFFFF"/>
          <w:kern w:val="0"/>
          <w:lang w:eastAsia="en-ID"/>
          <w14:ligatures w14:val="none"/>
        </w:rPr>
        <w:t>;</w:t>
      </w:r>
    </w:p>
    <w:p w14:paraId="3E93CB1B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echo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'Name: 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 $row[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'name'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, "&lt;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br</w:t>
      </w:r>
      <w:proofErr w:type="spellEnd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&gt;\n";</w:t>
      </w:r>
    </w:p>
    <w:p w14:paraId="46E3AF4A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echo 'Email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: 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', $row['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email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'], "&lt;</w:t>
      </w:r>
      <w:proofErr w:type="spell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&gt;&lt;</w:t>
      </w:r>
      <w:proofErr w:type="spellStart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9B2FFC">
        <w:rPr>
          <w:rFonts w:ascii="Cascadia Code" w:eastAsia="Times New Roman" w:hAnsi="Cascadia Code" w:cs="Cascadia Code"/>
          <w:color w:val="FFFFFF"/>
          <w:kern w:val="0"/>
          <w:lang w:eastAsia="en-ID"/>
          <w14:ligatures w14:val="none"/>
        </w:rPr>
        <w:t>;</w:t>
      </w:r>
    </w:p>
    <w:p w14:paraId="27C8739D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50081DAF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2679FA2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9B2FF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catch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PDOException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3C63FA9F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9B2FF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exit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9B2FF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'PDO Error: '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 </w:t>
      </w:r>
      <w:r w:rsidRPr="009B2FF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$e</w:t>
      </w: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proofErr w:type="gramStart"/>
      <w:r w:rsidRPr="009B2FF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getMessage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. '&lt;</w:t>
      </w:r>
      <w:proofErr w:type="spellStart"/>
      <w:r w:rsidRPr="009B2FF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br</w:t>
      </w:r>
      <w:proofErr w:type="spellEnd"/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&gt;');</w:t>
      </w:r>
    </w:p>
    <w:p w14:paraId="62926766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25959264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9B2FF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?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</w:p>
    <w:p w14:paraId="761DD41A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</w:p>
    <w:p w14:paraId="715ED81D" w14:textId="77777777" w:rsidR="009B2FFC" w:rsidRPr="009B2FFC" w:rsidRDefault="009B2FFC" w:rsidP="009B2FF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3875DF7" w14:textId="4FC9AC18" w:rsidR="009B2FFC" w:rsidRPr="00C71D4C" w:rsidRDefault="009B2FF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&lt;/</w:t>
      </w:r>
      <w:r w:rsidRPr="009B2FF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9B2FF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</w:p>
    <w:p w14:paraId="40DF98A7" w14:textId="6DEC11A6" w:rsidR="00C71D4C" w:rsidRPr="00C71D4C" w:rsidRDefault="009B2FFC" w:rsidP="00C71D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php09E.php</w:t>
      </w:r>
    </w:p>
    <w:p w14:paraId="6F75983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D5CDFBB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lang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en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EFFBE8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43C563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charset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"UTF-8"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9C3954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"viewport"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content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"width=device-width, initial-scale=1.0"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F41B76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http-</w:t>
      </w:r>
      <w:proofErr w:type="spellStart"/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equiv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"X-UA-Compatible"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content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ie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=edge"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725CD9F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proofErr w:type="spellStart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Tambah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Data Meeting&lt;/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04E397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style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400130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31E6CA3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width: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50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DE93FB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      display: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inline-block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83DC968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7564A61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3143F428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margin-bottom: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10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</w:p>
    <w:p w14:paraId="16FA608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1E54CA4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style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5E1772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5A4560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C851BF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&gt;Form </w:t>
      </w:r>
      <w:proofErr w:type="spellStart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Menambahkan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Data Meeting&lt;/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98FA3C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form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action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"php09E_action.php"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method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"POST"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68A241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C966AC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for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"slot"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&gt;Slot:&lt;/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18C376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input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type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"number"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"slot"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"slot"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B35563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839248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33AC00F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for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"name"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&gt;Name:&lt;/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FE6CCB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input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type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"text"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"name"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"name"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447D34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2814C5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55AA80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for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"name"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&gt;Email:&lt;/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1EE03F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input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type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"email"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"email"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"email"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31C0F2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67D0F2B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input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type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"submit"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value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Tambah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6BBEEF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form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2CA530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17BC9D1" w14:textId="16B58BCF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D45BE11" w14:textId="4F5E4802" w:rsidR="00C71D4C" w:rsidRPr="00C71D4C" w:rsidRDefault="009B2FFC" w:rsidP="00C71D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php09E_action.php</w:t>
      </w:r>
    </w:p>
    <w:p w14:paraId="30E875E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</w:p>
    <w:p w14:paraId="60FFB10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require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DB_CON.php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C3817EA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1EFA3DD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$slot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$_POST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'slot'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0122D55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$_POST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'name'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305F56F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$email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$_POST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'email'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54979B2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727AAE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dsn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db_username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db_password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7D3400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E4BE83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$query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SELECT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*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FROM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meetings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WHERE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slot </w:t>
      </w:r>
      <w:proofErr w:type="gramStart"/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:slot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1177A9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prepare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$query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CC7B89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bindParam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':slot'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$slot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PARAM_INT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500834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execute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FB9AE4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$row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fetch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FETCH_ASSOC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160F34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$row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4F61B7E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urlencode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'Slot '</w:t>
      </w:r>
      <w:r w:rsidRPr="00C71D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1D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gram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slot</w:t>
      </w:r>
      <w:r w:rsidRPr="00C71D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gramEnd"/>
      <w:r w:rsidRPr="00C71D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 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sudah</w:t>
      </w:r>
      <w:proofErr w:type="spellEnd"/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ada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2D8A28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header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'Location: php09F.php?color=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red&amp;msg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='</w:t>
      </w:r>
      <w:r w:rsidRPr="00C71D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1D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BDF38A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3D8D605F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3B6E02B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$query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INSERT INTO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meetings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VALUES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(:slot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:name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:email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)'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9C2D2A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217FC0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prepare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$query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D2D5F1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bindparam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':slot'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$slot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PARAM_INT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0A572BB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bindparam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':name'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PARAM_STR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62F627F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bindparam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':email'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$email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PARAM_STR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2E297E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execute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9EB274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D4DBF6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AB3D31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urlencode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'Data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berhasil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ditambah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FB6E88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header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'Location: php09F.php?color=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green&amp;msg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='</w:t>
      </w:r>
      <w:r w:rsidRPr="00C71D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1D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702AF6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}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PDOException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6D10A72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exit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'PDO Error: 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getMessage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.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43082DC" w14:textId="3C93ABAF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6C48C118" w14:textId="623B9A89" w:rsidR="00C71D4C" w:rsidRPr="00C71D4C" w:rsidRDefault="009B2FFC" w:rsidP="00C71D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php09F.php</w:t>
      </w:r>
    </w:p>
    <w:p w14:paraId="350A840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F775F4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lang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en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-GB'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18EE7C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25DC388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223323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&gt;PHP09 F&lt;/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B4B357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style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F4FC26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table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1E1695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 xml:space="preserve">    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6F9327D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7B6C390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border: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solid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black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1D5686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border-collapse: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collapse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3126E8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padding: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5267B8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505E804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style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46B01A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82B147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7BC3CC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B7425D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&gt;PHP and Databases&lt;/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1DD500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</w:p>
    <w:p w14:paraId="4253CD9F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db_hostname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'localhost'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Write your own </w:t>
      </w:r>
      <w:proofErr w:type="spellStart"/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db</w:t>
      </w:r>
      <w:proofErr w:type="spellEnd"/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server here</w:t>
      </w:r>
    </w:p>
    <w:p w14:paraId="240425A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db_database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pbw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Write your own </w:t>
      </w:r>
      <w:proofErr w:type="spellStart"/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db</w:t>
      </w:r>
      <w:proofErr w:type="spellEnd"/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name here</w:t>
      </w:r>
    </w:p>
    <w:p w14:paraId="4E24554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db_username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'root'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Write your own username here</w:t>
      </w:r>
    </w:p>
    <w:p w14:paraId="62E92D3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db_password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Write your own password here</w:t>
      </w:r>
    </w:p>
    <w:p w14:paraId="267839F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For the best practice, </w:t>
      </w:r>
      <w:proofErr w:type="gramStart"/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don’t  use</w:t>
      </w:r>
      <w:proofErr w:type="gramEnd"/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your “real” password when  submitting your work</w:t>
      </w:r>
    </w:p>
    <w:p w14:paraId="6D54D8A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db_charset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'utf8mb4'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C71D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Optional</w:t>
      </w:r>
    </w:p>
    <w:p w14:paraId="6B0763CA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dsn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mysql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host</w:t>
      </w:r>
      <w:proofErr w:type="gram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$db_hostname;dbname=$db_database;charset=$db_charset"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58C2B5B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[</w:t>
      </w:r>
    </w:p>
    <w:p w14:paraId="3D67F5F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proofErr w:type="gramEnd"/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ATTR_ERRMODE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ERRMODE_EXCEPTION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585499AA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proofErr w:type="gramEnd"/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ATTR_DEFAULT_FETCH_MODE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FETCH_ASSOC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4097F5C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proofErr w:type="gramEnd"/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ATTR_EMULATE_PREPARES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false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20BCF07F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];</w:t>
      </w:r>
    </w:p>
    <w:p w14:paraId="0B62EEC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6D6E724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dsn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db_username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db_password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122D38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  echo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"&lt;h2&gt;Data in meeting table&lt;/h2&gt;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;</w:t>
      </w:r>
    </w:p>
    <w:p w14:paraId="701AA64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if (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isset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($_GET[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msg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])) {</w:t>
      </w:r>
    </w:p>
    <w:p w14:paraId="49690A3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    echo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"&lt;p style='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color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: </w:t>
      </w:r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.</w:t>
      </w:r>
      <w:proofErr w:type="gramEnd"/>
    </w:p>
    <w:p w14:paraId="5DBAC57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$_GET[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color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gram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] .</w:t>
      </w:r>
      <w:proofErr w:type="gramEnd"/>
    </w:p>
    <w:p w14:paraId="6136310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       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"'&gt;"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.</w:t>
      </w:r>
    </w:p>
    <w:p w14:paraId="7702FE3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$_GET[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msg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gram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] .</w:t>
      </w:r>
      <w:proofErr w:type="gramEnd"/>
    </w:p>
    <w:p w14:paraId="48DF00F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       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'&lt;/p&gt;'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;</w:t>
      </w:r>
    </w:p>
    <w:p w14:paraId="2E35933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}</w:t>
      </w:r>
    </w:p>
    <w:p w14:paraId="585CC23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= 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-&gt;</w:t>
      </w:r>
      <w:proofErr w:type="gram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query(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'select * from meetings order by slot'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);</w:t>
      </w:r>
    </w:p>
    <w:p w14:paraId="7993F57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echo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'Rows retrieved: </w:t>
      </w:r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.</w:t>
      </w:r>
      <w:proofErr w:type="gram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rowcount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) .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&gt;&lt;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;</w:t>
      </w:r>
    </w:p>
    <w:p w14:paraId="3C3D0AF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CDA3758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echo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"&lt;a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href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='php09E.php'&gt;&lt;button&gt;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Tambah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Data&lt;/button&gt;&lt;/a&gt;"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;</w:t>
      </w:r>
    </w:p>
    <w:p w14:paraId="2A89D26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echo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"&lt;table style='margin-top: 10px'</w:t>
      </w:r>
      <w:r w:rsidRPr="00C71D4C">
        <w:rPr>
          <w:rFonts w:ascii="Cascadia Code" w:eastAsia="Times New Roman" w:hAnsi="Cascadia Code" w:cs="Cascadia Code"/>
          <w:color w:val="FFFFFF"/>
          <w:kern w:val="0"/>
          <w:lang w:eastAsia="en-ID"/>
          <w14:ligatures w14:val="none"/>
        </w:rPr>
        <w:t>&gt;</w:t>
      </w:r>
    </w:p>
    <w:p w14:paraId="0458C1E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&lt;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thead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</w:t>
      </w:r>
    </w:p>
    <w:p w14:paraId="5C13C5F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    &lt;tr&gt;</w:t>
      </w:r>
    </w:p>
    <w:p w14:paraId="7D9F332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        &lt;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&gt;Slot&lt;/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</w:t>
      </w:r>
    </w:p>
    <w:p w14:paraId="5F7B555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        &lt;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&gt;Name&lt;/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</w:t>
      </w:r>
    </w:p>
    <w:p w14:paraId="198688C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        &lt;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&gt;Email&lt;/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</w:t>
      </w:r>
    </w:p>
    <w:p w14:paraId="5939484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        &lt;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&gt;&lt;/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</w:t>
      </w:r>
    </w:p>
    <w:p w14:paraId="0595ADE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    &lt;/tr&gt;</w:t>
      </w:r>
    </w:p>
    <w:p w14:paraId="5A3DF51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&lt;/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thead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</w:t>
      </w:r>
    </w:p>
    <w:p w14:paraId="15EFB88A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&lt;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tbody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&gt;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1D4C">
        <w:rPr>
          <w:rFonts w:ascii="Cascadia Code" w:eastAsia="Times New Roman" w:hAnsi="Cascadia Code" w:cs="Cascadia Code"/>
          <w:color w:val="FFFFFF"/>
          <w:kern w:val="0"/>
          <w:lang w:eastAsia="en-ID"/>
          <w14:ligatures w14:val="none"/>
        </w:rPr>
        <w:t>;</w:t>
      </w:r>
    </w:p>
    <w:p w14:paraId="2887496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9186C0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while ($row = 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-&gt;</w:t>
      </w:r>
      <w:proofErr w:type="gram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fetch(</w:t>
      </w:r>
      <w:proofErr w:type="gram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)) {</w:t>
      </w:r>
    </w:p>
    <w:p w14:paraId="68F63B4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    echo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'&lt;tr&gt;&lt;td&gt;</w:t>
      </w:r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.</w:t>
      </w:r>
      <w:proofErr w:type="gramEnd"/>
    </w:p>
    <w:p w14:paraId="494D566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$row[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'slot'</w:t>
      </w:r>
      <w:proofErr w:type="gram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] .</w:t>
      </w:r>
      <w:proofErr w:type="gramEnd"/>
    </w:p>
    <w:p w14:paraId="36F99DEB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       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'&lt;/td&gt;&lt;td&gt;</w:t>
      </w:r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.</w:t>
      </w:r>
      <w:proofErr w:type="gramEnd"/>
    </w:p>
    <w:p w14:paraId="212BFFB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$row[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'name'</w:t>
      </w:r>
      <w:proofErr w:type="gram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] .</w:t>
      </w:r>
      <w:proofErr w:type="gramEnd"/>
    </w:p>
    <w:p w14:paraId="2FFCC91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       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'&lt;/td&gt;&lt;td&gt;</w:t>
      </w:r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.</w:t>
      </w:r>
      <w:proofErr w:type="gramEnd"/>
    </w:p>
    <w:p w14:paraId="0FBA91FB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$row[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'email'</w:t>
      </w:r>
      <w:proofErr w:type="gram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] .</w:t>
      </w:r>
      <w:proofErr w:type="gramEnd"/>
    </w:p>
    <w:p w14:paraId="037F06E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       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'&lt;/td&gt; </w:t>
      </w:r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.</w:t>
      </w:r>
      <w:proofErr w:type="gramEnd"/>
    </w:p>
    <w:p w14:paraId="3B379E2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       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'&lt;td&gt; </w:t>
      </w:r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.</w:t>
      </w:r>
      <w:proofErr w:type="gramEnd"/>
    </w:p>
    <w:p w14:paraId="5FBB5C1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       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'&lt;a style="margin-right: 15px"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href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="php09G.php?slot=</w:t>
      </w:r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.</w:t>
      </w:r>
      <w:proofErr w:type="gramEnd"/>
    </w:p>
    <w:p w14:paraId="31C9C0D8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$row[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'slot'</w:t>
      </w:r>
      <w:proofErr w:type="gram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] .</w:t>
      </w:r>
      <w:proofErr w:type="gramEnd"/>
    </w:p>
    <w:p w14:paraId="23F7DF0F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       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'"&gt;&lt;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img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src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="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edit.svg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 style="width: 30px; height: 30px"&gt;&lt;/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img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&gt;&lt;/a&gt;</w:t>
      </w:r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.</w:t>
      </w:r>
      <w:proofErr w:type="gramEnd"/>
    </w:p>
    <w:p w14:paraId="77350BF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       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'&lt;a onclick="return </w:t>
      </w:r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confirm(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`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Apakah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kamu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yakin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akan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menghapus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data?`)"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href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="php09H.php?slot='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.</w:t>
      </w:r>
    </w:p>
    <w:p w14:paraId="491870BF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        $row[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'slot'</w:t>
      </w:r>
      <w:proofErr w:type="gram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] .</w:t>
      </w:r>
      <w:proofErr w:type="gramEnd"/>
    </w:p>
    <w:p w14:paraId="49AA38D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       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'"&gt;&lt;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img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src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="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delete.svg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 style="width: 30px; height: 30px"&gt;&lt;/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img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&gt;&lt;/a&gt;</w:t>
      </w:r>
      <w:proofErr w:type="gram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.</w:t>
      </w:r>
      <w:proofErr w:type="gramEnd"/>
    </w:p>
    <w:p w14:paraId="22524CD8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       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'&lt;/td&gt;&lt;/tr&gt;'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;</w:t>
      </w:r>
    </w:p>
    <w:p w14:paraId="4A5AC6A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}</w:t>
      </w:r>
    </w:p>
    <w:p w14:paraId="178483E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1C549C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echo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'&lt;/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tbody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&gt;&lt;/table&gt;'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;</w:t>
      </w:r>
    </w:p>
    <w:p w14:paraId="18AD143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    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= null;</w:t>
      </w:r>
    </w:p>
    <w:p w14:paraId="42EE4F0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} catch (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PDOException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$e) {</w:t>
      </w:r>
    </w:p>
    <w:p w14:paraId="4B5AF52B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    </w:t>
      </w:r>
      <w:proofErr w:type="gram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exit(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'PDO Error: 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. $e-&gt;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getMessage</w:t>
      </w:r>
      <w:proofErr w:type="spell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) .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);</w:t>
      </w:r>
    </w:p>
    <w:p w14:paraId="7B7C57D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lastRenderedPageBreak/>
        <w:t>    }</w:t>
      </w:r>
    </w:p>
    <w:p w14:paraId="6C4308E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    ?&gt;</w:t>
      </w:r>
    </w:p>
    <w:p w14:paraId="62B8930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&lt;/body&gt;</w:t>
      </w:r>
    </w:p>
    <w:p w14:paraId="5DEE488A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1587100" w14:textId="2AE58116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&lt;/html&gt;</w:t>
      </w:r>
    </w:p>
    <w:p w14:paraId="2F2BE2C4" w14:textId="54123C6D" w:rsidR="00C71D4C" w:rsidRPr="00C71D4C" w:rsidRDefault="009B2FFC" w:rsidP="00C71D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php09G.php</w:t>
      </w:r>
    </w:p>
    <w:p w14:paraId="3CFE5E1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56C5A9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lang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en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8DC429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4F2D49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2D1D6B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charset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"UTF-8"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726A64A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"viewport"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content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"width=device-width, initial-scale=1.0"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0C611C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http-</w:t>
      </w:r>
      <w:proofErr w:type="spellStart"/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equiv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"X-UA-Compatible"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content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ie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=edge"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9A45E7A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proofErr w:type="spellStart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Tambah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Data Meeting&lt;/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1C932B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style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EAC038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48112D5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width: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50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605296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display: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inline-block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F1293F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26C21C28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FBEE65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5996D60B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margin-bottom: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10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</w:p>
    <w:p w14:paraId="0A9E406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7418C80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style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5BE282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B1847C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D855EE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09688B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&gt;Form </w:t>
      </w:r>
      <w:proofErr w:type="spellStart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Mengubah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Data Meeting&lt;/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A07317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</w:p>
    <w:p w14:paraId="410268EB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require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DB_CON.php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47FD76A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$slot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$_GET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'slot'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0777C16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dsn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db_username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db_password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84308E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5EB924C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$query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SELECT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*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FROM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meetings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WHERE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slot </w:t>
      </w:r>
      <w:proofErr w:type="gramStart"/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:slot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FC52CE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prepare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$query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A596E3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bindParam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':slot'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$slot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PARAM_INT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3E71AF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execute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402326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$row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fetch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FETCH_ASSOC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355380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!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gram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row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0752E90B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urlencode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'Data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tidak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ditemukan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2C2FA9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header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'Location: php09F.php?color=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red&amp;msg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='</w:t>
      </w:r>
      <w:r w:rsidRPr="00C71D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1D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D13C05A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59C72C9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905716B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$row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'name'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70DCFF4B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$email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$row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'email'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693ACFE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0462A2F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PDOException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6ECD041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exit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'PDO Error: 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getMessage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.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A220CD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1752858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</w:t>
      </w:r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53D8FFC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form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action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"php09G_action.php"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method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"POST"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6D8710B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8759C58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for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"slot"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&gt;Slot:&lt;/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2FBC4A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input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type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"number"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value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proofErr w:type="gram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$slot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readonly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"slot"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"slot"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FB3BE5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D99E59F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40AF2AF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for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"name"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&gt;Name:&lt;/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30CE8F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input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type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"text"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value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proofErr w:type="gram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"name"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"name"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151E07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D1DDAF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D65775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for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"name"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&gt;Email:&lt;/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89F2C8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input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type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"email"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value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proofErr w:type="gram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$email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"email"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"email"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D7B0ED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4F4BD2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input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type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"submit"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value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Tambah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C0A18E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form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A6925B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ED7A26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1557219" w14:textId="1C0EC524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C344868" w14:textId="39D153CF" w:rsidR="00C71D4C" w:rsidRPr="00C71D4C" w:rsidRDefault="009B2FFC" w:rsidP="00C71D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php09G_action.php</w:t>
      </w:r>
    </w:p>
    <w:p w14:paraId="4A2F26B8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</w:p>
    <w:p w14:paraId="0DED4A6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require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DB_CON.php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34CC21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12BEB05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$slot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$_POST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'slot'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387EE39A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$_POST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'name'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76EE4C0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$email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$_POST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'email'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2EE8AF5F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F9C93C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dsn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db_username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db_password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4DDD89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DCBD60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$query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</w:p>
    <w:p w14:paraId="3FDE9FF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UPDATE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meetings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SET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name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gramStart"/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:name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, email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:email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WHERE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slot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:slot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AAB7CE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FE3904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prepare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$query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822858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bindparam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':slot'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$slot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PARAM_INT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F6A4E03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bindparam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':name'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PARAM_STR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C3F901F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bindparam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':email'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$email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PARAM_STR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D88D698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execute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59D5D4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10F973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E29554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urlencode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'Data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berhasil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diubah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2B94A08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header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'Location: php09F.php?color=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green&amp;msg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='</w:t>
      </w:r>
      <w:r w:rsidRPr="00C71D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1D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959C21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}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PDOException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2377B424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exit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'PDO Error: 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getMessage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.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246940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28A8DCC8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C764D84" w14:textId="77777777" w:rsidR="00C71D4C" w:rsidRDefault="00C71D4C" w:rsidP="00C71D4C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5AE751B9" w14:textId="309CC178" w:rsidR="00C71D4C" w:rsidRPr="00C71D4C" w:rsidRDefault="009B2FFC" w:rsidP="00C71D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php09H.php</w:t>
      </w:r>
    </w:p>
    <w:p w14:paraId="6C3707FE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C71D4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</w:p>
    <w:p w14:paraId="163A8DB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require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DB_CON.php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F5A80D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2E0E75A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$slot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$_GET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'slot'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7BC4599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6ACD79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dsn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db_username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db_password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FD83D89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5BD7DA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$query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DELETE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FROM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meetings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WHERE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slot </w:t>
      </w:r>
      <w:proofErr w:type="gramStart"/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:slot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18A0AB8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7C9FE45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prepare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$query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B2C9D9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bindparam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':slot'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$slot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PARAM_INT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9A5B14C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stmt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execute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48F807D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pdo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040E0A7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3F724B6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urlencode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'Data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berhasil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dihapus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B481CE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C71D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header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'Location: php09F.php?color=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green&amp;msg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='</w:t>
      </w:r>
      <w:r w:rsidRPr="00C71D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1D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888B781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} </w:t>
      </w:r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C71D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PDOException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2FF4D2EA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C71D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exit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'PDO Error: 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 </w:t>
      </w:r>
      <w:r w:rsidRPr="00C71D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proofErr w:type="gramStart"/>
      <w:r w:rsidRPr="00C71D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getMessage</w:t>
      </w:r>
      <w:proofErr w:type="spell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. </w:t>
      </w:r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C71D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E4C2902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1D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2ACE0EF0" w14:textId="77777777" w:rsidR="00C71D4C" w:rsidRPr="00C71D4C" w:rsidRDefault="00C71D4C" w:rsidP="00C71D4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81D0F17" w14:textId="77777777" w:rsidR="00C71D4C" w:rsidRPr="009B2FFC" w:rsidRDefault="00C71D4C" w:rsidP="00C71D4C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269C9C0D" w14:textId="0157E540" w:rsidR="009B2FFC" w:rsidRDefault="009B2FFC" w:rsidP="009B2FF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D5FBF6B" w14:textId="61B40E0C" w:rsidR="00C71D4C" w:rsidRDefault="00C71D4C" w:rsidP="00C71D4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D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8BC5CA" wp14:editId="7F10537C">
            <wp:extent cx="4680000" cy="2488810"/>
            <wp:effectExtent l="19050" t="19050" r="25400" b="26035"/>
            <wp:docPr id="55961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15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69F7D" w14:textId="5CA57703" w:rsidR="00C71D4C" w:rsidRDefault="00C71D4C" w:rsidP="00C71D4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D4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2D38A1A" wp14:editId="627B23CB">
            <wp:extent cx="4680000" cy="2488810"/>
            <wp:effectExtent l="19050" t="19050" r="25400" b="26035"/>
            <wp:docPr id="99246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63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D2DAE" w14:textId="46C88901" w:rsidR="00C71D4C" w:rsidRDefault="00C71D4C" w:rsidP="00C71D4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D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3CD1B8" wp14:editId="4095E188">
            <wp:extent cx="4680000" cy="2488810"/>
            <wp:effectExtent l="19050" t="19050" r="25400" b="26035"/>
            <wp:docPr id="207461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18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FE275" w14:textId="531BB843" w:rsidR="00C71D4C" w:rsidRDefault="00C71D4C" w:rsidP="00C71D4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D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78B8E1" wp14:editId="21CC2E04">
            <wp:extent cx="4680000" cy="2488810"/>
            <wp:effectExtent l="19050" t="19050" r="25400" b="26035"/>
            <wp:docPr id="199122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23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06238" w14:textId="237A83CE" w:rsidR="00C71D4C" w:rsidRDefault="00C71D4C" w:rsidP="00C71D4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D4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E1F3F31" wp14:editId="04D7B081">
            <wp:extent cx="4680000" cy="2488810"/>
            <wp:effectExtent l="19050" t="19050" r="25400" b="26035"/>
            <wp:docPr id="175456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63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6FBB7" w14:textId="3D23BA4E" w:rsidR="00C71D4C" w:rsidRDefault="00C71D4C" w:rsidP="00C71D4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D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AF264B" wp14:editId="0FA66542">
            <wp:extent cx="4680000" cy="2488810"/>
            <wp:effectExtent l="19050" t="19050" r="25400" b="26035"/>
            <wp:docPr id="5239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1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3DF308" w14:textId="3C20ACA2" w:rsidR="00C71D4C" w:rsidRDefault="00C71D4C" w:rsidP="00C71D4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D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8B8AEF" wp14:editId="497D811D">
            <wp:extent cx="4680000" cy="2488810"/>
            <wp:effectExtent l="19050" t="19050" r="25400" b="26035"/>
            <wp:docPr id="83655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56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1A26D" w14:textId="2DF272B5" w:rsidR="00C71D4C" w:rsidRDefault="00C71D4C" w:rsidP="00C71D4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D4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92752F5" wp14:editId="1AD24D6D">
            <wp:extent cx="4680000" cy="2488810"/>
            <wp:effectExtent l="19050" t="19050" r="25400" b="26035"/>
            <wp:docPr id="58510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03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E0A93" w14:textId="38EEA7C5" w:rsidR="00C71D4C" w:rsidRDefault="00C71D4C" w:rsidP="00C71D4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D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A708AF" wp14:editId="0A92D170">
            <wp:extent cx="4680000" cy="2488810"/>
            <wp:effectExtent l="19050" t="19050" r="25400" b="26035"/>
            <wp:docPr id="187596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42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7669D" w14:textId="2A6CF56D" w:rsidR="00C71D4C" w:rsidRDefault="00C71D4C" w:rsidP="00C71D4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D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10190F" wp14:editId="76487BFA">
            <wp:extent cx="4680000" cy="2488810"/>
            <wp:effectExtent l="19050" t="19050" r="25400" b="26035"/>
            <wp:docPr id="128423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378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1B1AA" w14:textId="77777777" w:rsidR="00C71D4C" w:rsidRPr="009B2FFC" w:rsidRDefault="00C71D4C" w:rsidP="00C71D4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71D4C" w:rsidRPr="009B2FFC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3C80A" w14:textId="77777777" w:rsidR="007B71A2" w:rsidRDefault="007B71A2" w:rsidP="00A16AED">
      <w:pPr>
        <w:spacing w:after="0" w:line="240" w:lineRule="auto"/>
      </w:pPr>
      <w:r>
        <w:separator/>
      </w:r>
    </w:p>
  </w:endnote>
  <w:endnote w:type="continuationSeparator" w:id="0">
    <w:p w14:paraId="2E3CB0F6" w14:textId="77777777" w:rsidR="007B71A2" w:rsidRDefault="007B71A2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7B9EC" w14:textId="77777777" w:rsidR="007B71A2" w:rsidRDefault="007B71A2" w:rsidP="00A16AED">
      <w:pPr>
        <w:spacing w:after="0" w:line="240" w:lineRule="auto"/>
      </w:pPr>
      <w:r>
        <w:separator/>
      </w:r>
    </w:p>
  </w:footnote>
  <w:footnote w:type="continuationSeparator" w:id="0">
    <w:p w14:paraId="1B102FFA" w14:textId="77777777" w:rsidR="007B71A2" w:rsidRDefault="007B71A2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E4A09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328B3C4C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2295015C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69E7"/>
    <w:multiLevelType w:val="hybridMultilevel"/>
    <w:tmpl w:val="2DE875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19ED"/>
    <w:multiLevelType w:val="hybridMultilevel"/>
    <w:tmpl w:val="5B62464A"/>
    <w:lvl w:ilvl="0" w:tplc="36EECA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37418797">
    <w:abstractNumId w:val="0"/>
  </w:num>
  <w:num w:numId="2" w16cid:durableId="205260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FC"/>
    <w:rsid w:val="002C5440"/>
    <w:rsid w:val="003F50F7"/>
    <w:rsid w:val="00616EF0"/>
    <w:rsid w:val="007B71A2"/>
    <w:rsid w:val="009213F2"/>
    <w:rsid w:val="009B2FFC"/>
    <w:rsid w:val="00A16AED"/>
    <w:rsid w:val="00C7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6EBC"/>
  <w15:chartTrackingRefBased/>
  <w15:docId w15:val="{48CDFDCD-7BDA-4413-806F-8A87FECF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9B2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Berbasis-Web/blob/3a42007cdda62e182ff12d283a713e996bd2e611/P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20</TotalTime>
  <Pages>12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2024-05-09T03:30:00Z</dcterms:created>
  <dcterms:modified xsi:type="dcterms:W3CDTF">2024-05-09T03:50:00Z</dcterms:modified>
</cp:coreProperties>
</file>