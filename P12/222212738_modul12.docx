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5C0FD" w14:textId="7836B03E" w:rsidR="003F50F7" w:rsidRDefault="005A041A" w:rsidP="005A041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 12 PEMROGRAMAN BERBASIS WEB</w:t>
      </w:r>
    </w:p>
    <w:p w14:paraId="558AD2F7" w14:textId="3E56AA2C" w:rsidR="005A041A" w:rsidRDefault="005A041A" w:rsidP="005A041A">
      <w:pPr>
        <w:pBdr>
          <w:bottom w:val="doub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WEB FRAMEWORK</w:t>
      </w:r>
    </w:p>
    <w:p w14:paraId="17E5DDD3" w14:textId="77777777" w:rsidR="005A041A" w:rsidRPr="005A041A" w:rsidRDefault="005A041A" w:rsidP="005A041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745B18" w14:textId="616A2FF9" w:rsidR="005A041A" w:rsidRDefault="005A041A" w:rsidP="00A16A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Code: </w:t>
      </w:r>
      <w:hyperlink r:id="rId7" w:history="1">
        <w:r w:rsidRPr="00591FE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https://github.com/afrzl/Pemrograman-Berbasis-Web/blob/679b7769f7643be352912b492e5b2a1030cd5b14/P12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72CED2" w14:textId="4D70FB43" w:rsidR="005A041A" w:rsidRPr="005A041A" w:rsidRDefault="005A041A" w:rsidP="005A041A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5A041A">
        <w:rPr>
          <w:rFonts w:ascii="Times New Roman" w:hAnsi="Times New Roman" w:cs="Times New Roman"/>
          <w:b/>
          <w:bCs/>
          <w:sz w:val="24"/>
          <w:szCs w:val="24"/>
        </w:rPr>
        <w:t>Front-end framework: Bootstrap</w:t>
      </w:r>
    </w:p>
    <w:p w14:paraId="532B6F51" w14:textId="77777777" w:rsidR="005A041A" w:rsidRPr="005A041A" w:rsidRDefault="005A041A" w:rsidP="005A041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webbs</w:t>
      </w:r>
      <w:proofErr w:type="spellEnd"/>
    </w:p>
    <w:p w14:paraId="6132A318" w14:textId="0E2EE6EE" w:rsidR="005A041A" w:rsidRPr="005A041A" w:rsidRDefault="005A041A" w:rsidP="005A041A">
      <w:pPr>
        <w:pStyle w:val="ListParagraph"/>
        <w:spacing w:after="0" w:line="360" w:lineRule="auto"/>
        <w:ind w:left="927"/>
        <w:rPr>
          <w:rFonts w:ascii="Times New Roman" w:hAnsi="Times New Roman" w:cs="Times New Roman"/>
          <w:sz w:val="24"/>
          <w:szCs w:val="24"/>
        </w:rPr>
      </w:pPr>
      <w:r w:rsidRPr="005A04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BC2AC5" wp14:editId="1F2A4E60">
            <wp:extent cx="3600000" cy="2024950"/>
            <wp:effectExtent l="19050" t="19050" r="19685" b="13970"/>
            <wp:docPr id="866099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99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4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A041A">
        <w:drawing>
          <wp:inline distT="0" distB="0" distL="0" distR="0" wp14:anchorId="58D8EBB9" wp14:editId="4C0B58BF">
            <wp:extent cx="1156824" cy="2023200"/>
            <wp:effectExtent l="19050" t="19050" r="24765" b="15240"/>
            <wp:docPr id="1312871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716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6824" cy="202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512979" w14:textId="196B1027" w:rsidR="005A041A" w:rsidRDefault="005A041A" w:rsidP="005A041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webbs_signin</w:t>
      </w:r>
      <w:proofErr w:type="spellEnd"/>
    </w:p>
    <w:p w14:paraId="5ED705E9" w14:textId="33A4F030" w:rsidR="005A041A" w:rsidRDefault="005A041A" w:rsidP="005A041A">
      <w:pPr>
        <w:pStyle w:val="ListParagraph"/>
        <w:spacing w:after="0" w:line="360" w:lineRule="auto"/>
        <w:ind w:left="927"/>
        <w:jc w:val="center"/>
        <w:rPr>
          <w:rFonts w:ascii="Times New Roman" w:hAnsi="Times New Roman" w:cs="Times New Roman"/>
          <w:sz w:val="24"/>
          <w:szCs w:val="24"/>
        </w:rPr>
      </w:pPr>
      <w:r w:rsidRPr="005A04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9F2A6B" wp14:editId="6EBE4C46">
            <wp:extent cx="4320000" cy="2429940"/>
            <wp:effectExtent l="19050" t="19050" r="23495" b="27940"/>
            <wp:docPr id="1433823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231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29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E1A5BB" w14:textId="77777777" w:rsidR="005A041A" w:rsidRDefault="005A041A" w:rsidP="005A041A">
      <w:pPr>
        <w:pStyle w:val="ListParagraph"/>
        <w:spacing w:after="0" w:line="360" w:lineRule="auto"/>
        <w:ind w:left="927"/>
        <w:rPr>
          <w:rFonts w:ascii="Times New Roman" w:hAnsi="Times New Roman" w:cs="Times New Roman"/>
          <w:sz w:val="24"/>
          <w:szCs w:val="24"/>
        </w:rPr>
      </w:pPr>
    </w:p>
    <w:p w14:paraId="55FCE7A2" w14:textId="77777777" w:rsidR="005A041A" w:rsidRDefault="005A041A" w:rsidP="005A041A">
      <w:pPr>
        <w:pStyle w:val="ListParagraph"/>
        <w:spacing w:after="0" w:line="360" w:lineRule="auto"/>
        <w:ind w:left="927"/>
        <w:rPr>
          <w:rFonts w:ascii="Times New Roman" w:hAnsi="Times New Roman" w:cs="Times New Roman"/>
          <w:sz w:val="24"/>
          <w:szCs w:val="24"/>
        </w:rPr>
      </w:pPr>
    </w:p>
    <w:p w14:paraId="1162EA3B" w14:textId="77777777" w:rsidR="005A041A" w:rsidRDefault="005A041A" w:rsidP="005A041A">
      <w:pPr>
        <w:pStyle w:val="ListParagraph"/>
        <w:spacing w:after="0" w:line="360" w:lineRule="auto"/>
        <w:ind w:left="927"/>
        <w:rPr>
          <w:rFonts w:ascii="Times New Roman" w:hAnsi="Times New Roman" w:cs="Times New Roman"/>
          <w:sz w:val="24"/>
          <w:szCs w:val="24"/>
        </w:rPr>
      </w:pPr>
    </w:p>
    <w:p w14:paraId="66E22436" w14:textId="77777777" w:rsidR="005A041A" w:rsidRDefault="005A041A" w:rsidP="005A041A">
      <w:pPr>
        <w:pStyle w:val="ListParagraph"/>
        <w:spacing w:after="0" w:line="360" w:lineRule="auto"/>
        <w:ind w:left="927"/>
        <w:rPr>
          <w:rFonts w:ascii="Times New Roman" w:hAnsi="Times New Roman" w:cs="Times New Roman"/>
          <w:sz w:val="24"/>
          <w:szCs w:val="24"/>
        </w:rPr>
      </w:pPr>
    </w:p>
    <w:p w14:paraId="431B3E69" w14:textId="77777777" w:rsidR="005A041A" w:rsidRDefault="005A041A" w:rsidP="005A041A">
      <w:pPr>
        <w:pStyle w:val="ListParagraph"/>
        <w:spacing w:after="0" w:line="360" w:lineRule="auto"/>
        <w:ind w:left="927"/>
        <w:rPr>
          <w:rFonts w:ascii="Times New Roman" w:hAnsi="Times New Roman" w:cs="Times New Roman"/>
          <w:sz w:val="24"/>
          <w:szCs w:val="24"/>
        </w:rPr>
      </w:pPr>
    </w:p>
    <w:p w14:paraId="41720901" w14:textId="77777777" w:rsidR="005A041A" w:rsidRDefault="005A041A" w:rsidP="005A041A">
      <w:pPr>
        <w:pStyle w:val="ListParagraph"/>
        <w:spacing w:after="0" w:line="360" w:lineRule="auto"/>
        <w:ind w:left="927"/>
        <w:rPr>
          <w:rFonts w:ascii="Times New Roman" w:hAnsi="Times New Roman" w:cs="Times New Roman"/>
          <w:sz w:val="24"/>
          <w:szCs w:val="24"/>
        </w:rPr>
      </w:pPr>
    </w:p>
    <w:p w14:paraId="564EA5B7" w14:textId="46B4024F" w:rsidR="005A041A" w:rsidRDefault="005A041A" w:rsidP="005A041A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5A041A">
        <w:rPr>
          <w:rFonts w:ascii="Times New Roman" w:hAnsi="Times New Roman" w:cs="Times New Roman"/>
          <w:b/>
          <w:bCs/>
          <w:sz w:val="24"/>
          <w:szCs w:val="24"/>
        </w:rPr>
        <w:lastRenderedPageBreak/>
        <w:t>Back-end framework: CodeIgniter</w:t>
      </w:r>
    </w:p>
    <w:p w14:paraId="6EEDE03E" w14:textId="2C3A598C" w:rsidR="005A041A" w:rsidRDefault="005A041A" w:rsidP="005A041A">
      <w:pPr>
        <w:pStyle w:val="ListParagraph"/>
        <w:spacing w:after="0"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5A04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8A21E8" wp14:editId="26C51006">
            <wp:extent cx="4320000" cy="2429940"/>
            <wp:effectExtent l="19050" t="19050" r="23495" b="27940"/>
            <wp:docPr id="59824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407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29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8141C3" w14:textId="37184CF0" w:rsidR="005A041A" w:rsidRPr="005A041A" w:rsidRDefault="005A041A" w:rsidP="005A041A">
      <w:pPr>
        <w:pStyle w:val="ListParagraph"/>
        <w:spacing w:after="0"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5A04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4C5174" wp14:editId="5D9860B8">
            <wp:extent cx="4320000" cy="2429940"/>
            <wp:effectExtent l="19050" t="19050" r="23495" b="27940"/>
            <wp:docPr id="1478636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366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29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A041A" w:rsidRPr="005A041A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46B79F" w14:textId="77777777" w:rsidR="00253153" w:rsidRDefault="00253153" w:rsidP="00A16AED">
      <w:pPr>
        <w:spacing w:after="0" w:line="240" w:lineRule="auto"/>
      </w:pPr>
      <w:r>
        <w:separator/>
      </w:r>
    </w:p>
  </w:endnote>
  <w:endnote w:type="continuationSeparator" w:id="0">
    <w:p w14:paraId="7D140F2F" w14:textId="77777777" w:rsidR="00253153" w:rsidRDefault="00253153" w:rsidP="00A16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F71060" w14:textId="77777777" w:rsidR="00253153" w:rsidRDefault="00253153" w:rsidP="00A16AED">
      <w:pPr>
        <w:spacing w:after="0" w:line="240" w:lineRule="auto"/>
      </w:pPr>
      <w:r>
        <w:separator/>
      </w:r>
    </w:p>
  </w:footnote>
  <w:footnote w:type="continuationSeparator" w:id="0">
    <w:p w14:paraId="1B6D1278" w14:textId="77777777" w:rsidR="00253153" w:rsidRDefault="00253153" w:rsidP="00A16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BB32A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Nama</w:t>
    </w:r>
    <w:r w:rsidRPr="00757962">
      <w:rPr>
        <w:rFonts w:ascii="Times New Roman" w:hAnsi="Times New Roman" w:cs="Times New Roman"/>
        <w:sz w:val="24"/>
        <w:szCs w:val="24"/>
      </w:rPr>
      <w:tab/>
      <w:t>: Muh. Nur Afrizal</w:t>
    </w:r>
  </w:p>
  <w:p w14:paraId="75852666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NIM</w:t>
    </w:r>
    <w:r w:rsidRPr="00757962">
      <w:rPr>
        <w:rFonts w:ascii="Times New Roman" w:hAnsi="Times New Roman" w:cs="Times New Roman"/>
        <w:sz w:val="24"/>
        <w:szCs w:val="24"/>
      </w:rPr>
      <w:tab/>
      <w:t>: 222212738</w:t>
    </w:r>
  </w:p>
  <w:p w14:paraId="101F1696" w14:textId="77777777" w:rsidR="00A16AED" w:rsidRPr="00A16AED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proofErr w:type="spellStart"/>
    <w:r w:rsidRPr="00757962">
      <w:rPr>
        <w:rFonts w:ascii="Times New Roman" w:hAnsi="Times New Roman" w:cs="Times New Roman"/>
        <w:sz w:val="24"/>
        <w:szCs w:val="24"/>
      </w:rPr>
      <w:t>Kelas</w:t>
    </w:r>
    <w:proofErr w:type="spellEnd"/>
    <w:r w:rsidRPr="00757962">
      <w:rPr>
        <w:rFonts w:ascii="Times New Roman" w:hAnsi="Times New Roman" w:cs="Times New Roman"/>
        <w:sz w:val="24"/>
        <w:szCs w:val="24"/>
      </w:rPr>
      <w:t xml:space="preserve"> / No</w:t>
    </w:r>
    <w:r w:rsidRPr="00757962">
      <w:rPr>
        <w:rFonts w:ascii="Times New Roman" w:hAnsi="Times New Roman" w:cs="Times New Roman"/>
        <w:sz w:val="24"/>
        <w:szCs w:val="24"/>
      </w:rPr>
      <w:tab/>
      <w:t>: 2KS1 / 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54E43"/>
    <w:multiLevelType w:val="hybridMultilevel"/>
    <w:tmpl w:val="0BF4D31E"/>
    <w:lvl w:ilvl="0" w:tplc="FFBA4AB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5364855"/>
    <w:multiLevelType w:val="hybridMultilevel"/>
    <w:tmpl w:val="6AD25D16"/>
    <w:lvl w:ilvl="0" w:tplc="FA16CCCC">
      <w:start w:val="1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1BE5087"/>
    <w:multiLevelType w:val="hybridMultilevel"/>
    <w:tmpl w:val="2EEA0C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242278">
    <w:abstractNumId w:val="2"/>
  </w:num>
  <w:num w:numId="2" w16cid:durableId="1051492170">
    <w:abstractNumId w:val="0"/>
  </w:num>
  <w:num w:numId="3" w16cid:durableId="517083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1A"/>
    <w:rsid w:val="00253153"/>
    <w:rsid w:val="002C5440"/>
    <w:rsid w:val="003D4090"/>
    <w:rsid w:val="003F50F7"/>
    <w:rsid w:val="005A041A"/>
    <w:rsid w:val="00616EF0"/>
    <w:rsid w:val="009213F2"/>
    <w:rsid w:val="00A1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2E7AA"/>
  <w15:chartTrackingRefBased/>
  <w15:docId w15:val="{B957F6FE-3ACC-4B23-8E9C-55550FD8F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ED"/>
  </w:style>
  <w:style w:type="paragraph" w:styleId="Footer">
    <w:name w:val="footer"/>
    <w:basedOn w:val="Normal"/>
    <w:link w:val="Foot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ED"/>
  </w:style>
  <w:style w:type="paragraph" w:styleId="Caption">
    <w:name w:val="caption"/>
    <w:basedOn w:val="Normal"/>
    <w:next w:val="Normal"/>
    <w:uiPriority w:val="35"/>
    <w:unhideWhenUsed/>
    <w:qFormat/>
    <w:rsid w:val="00616EF0"/>
    <w:pPr>
      <w:spacing w:after="200" w:line="240" w:lineRule="auto"/>
    </w:pPr>
    <w:rPr>
      <w:rFonts w:ascii="Times New Roman" w:hAnsi="Times New Roman"/>
      <w:i/>
      <w:iCs/>
      <w:sz w:val="24"/>
      <w:szCs w:val="18"/>
    </w:rPr>
  </w:style>
  <w:style w:type="character" w:styleId="Hyperlink">
    <w:name w:val="Hyperlink"/>
    <w:basedOn w:val="DefaultParagraphFont"/>
    <w:uiPriority w:val="99"/>
    <w:unhideWhenUsed/>
    <w:rsid w:val="005A0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4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0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frzl/Pemrograman-Berbasis-Web/blob/679b7769f7643be352912b492e5b2a1030cd5b14/P12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am\OneDrive%20-%20Politeknik%20Statistika%20STIS\Documents\Custom%20Office%20Templates\Template%20Penugas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Penugasan</Template>
  <TotalTime>10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Nur Afrizal</dc:creator>
  <cp:keywords/>
  <dc:description/>
  <cp:lastModifiedBy>Muh. Nur Afrizal</cp:lastModifiedBy>
  <cp:revision>1</cp:revision>
  <dcterms:created xsi:type="dcterms:W3CDTF">2024-05-27T08:36:00Z</dcterms:created>
  <dcterms:modified xsi:type="dcterms:W3CDTF">2024-05-27T08:46:00Z</dcterms:modified>
</cp:coreProperties>
</file>