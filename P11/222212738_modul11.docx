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0E076" w14:textId="7A9D999C" w:rsidR="008834CC" w:rsidRDefault="008834CC" w:rsidP="008834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11 PEMROGRAMAN BERBASIS WEB</w:t>
      </w:r>
    </w:p>
    <w:p w14:paraId="23CD6A55" w14:textId="3A9E5F0B" w:rsidR="008834CC" w:rsidRDefault="008834CC" w:rsidP="008834CC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PENGENALAN AJAX DAN JSON</w:t>
      </w:r>
    </w:p>
    <w:p w14:paraId="58A5B080" w14:textId="00969A85" w:rsidR="00A01529" w:rsidRDefault="00A01529" w:rsidP="008834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8F02C" w14:textId="4B1F306A" w:rsidR="00A01529" w:rsidRPr="00A01529" w:rsidRDefault="00A01529" w:rsidP="00A015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7" w:history="1">
        <w:r w:rsidRPr="00DE22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https://github.com/afrzl/Pemrograman-Berbasis-Web/blob/679b7769f7643be352912b492e5b2a1030cd5b14/P11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711B8" w14:textId="77777777" w:rsidR="008834CC" w:rsidRPr="008834CC" w:rsidRDefault="008834CC" w:rsidP="0088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CC">
        <w:rPr>
          <w:rFonts w:ascii="Times New Roman" w:hAnsi="Times New Roman" w:cs="Times New Roman"/>
          <w:b/>
          <w:bCs/>
          <w:sz w:val="24"/>
          <w:szCs w:val="24"/>
        </w:rPr>
        <w:t>Membuat Aplikasi AJAX Sederhana</w:t>
      </w:r>
    </w:p>
    <w:p w14:paraId="0FE4619E" w14:textId="46E90E0C" w:rsidR="008834CC" w:rsidRP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34CC">
        <w:rPr>
          <w:rFonts w:ascii="Times New Roman" w:hAnsi="Times New Roman" w:cs="Times New Roman"/>
          <w:sz w:val="24"/>
          <w:szCs w:val="24"/>
          <w:u w:val="single"/>
        </w:rPr>
        <w:t>Source Code:</w:t>
      </w:r>
    </w:p>
    <w:p w14:paraId="170D51F9" w14:textId="6A5EA6E5" w:rsidR="008834CC" w:rsidRPr="008834CC" w:rsidRDefault="008834CC" w:rsidP="008834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showtime.html</w:t>
      </w:r>
    </w:p>
    <w:p w14:paraId="678A2FEA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B5D0258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"en-ID"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A2FB7BE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3A8E2B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&gt;Ajax Demonstration&lt;/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10D8514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charset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"utf-8"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/&gt;</w:t>
      </w:r>
    </w:p>
    <w:p w14:paraId="0EB735DF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59A6B2E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00E7BE9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.displaybox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6B455F6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display: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table-cell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F52A0AC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vertical-align: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middle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FEACC4F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width: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250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DACED2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height: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40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E12038B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background-color: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#ffffff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41EF5AB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border: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solid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#000000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2C3528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padding: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10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A40C6E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font: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1.5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em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normal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verdana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helvetica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arial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sans-serif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21A591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07D7BBEB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A50D89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A914DB5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</w:p>
    <w:p w14:paraId="035EC53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5BF9143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function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ajaxResponse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0134947B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check to see if we're done</w:t>
      </w:r>
    </w:p>
    <w:p w14:paraId="5930DDB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readyState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!=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42B5B32E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</w:p>
    <w:p w14:paraId="4FA7D5E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}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74C527B3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check to see if successful</w:t>
      </w:r>
    </w:p>
    <w:p w14:paraId="4A90EDBF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status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200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4FD8BA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plholder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getElementById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'showtime'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DE2981F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plholder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innerHTML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responseText</w:t>
      </w:r>
    </w:p>
    <w:p w14:paraId="78F2C808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14F0D4F8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r w:rsidRPr="008834CC">
        <w:rPr>
          <w:rFonts w:ascii="Cascadia Code" w:eastAsia="Times New Roman" w:hAnsi="Cascadia Code" w:cs="Cascadia Code"/>
          <w:b/>
          <w:bCs/>
          <w:color w:val="56B6C2"/>
          <w:kern w:val="0"/>
          <w:lang w:eastAsia="en-ID"/>
          <w14:ligatures w14:val="none"/>
        </w:rPr>
        <w:t>alert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'Request failed: 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statusText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626DD85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4C0D36B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}</w:t>
      </w:r>
    </w:p>
    <w:p w14:paraId="31F81C69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1666C88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026C6F9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function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getServerTime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6AABE438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b/>
          <w:bCs/>
          <w:color w:val="E5C07B"/>
          <w:kern w:val="0"/>
          <w:lang w:eastAsia="en-ID"/>
          <w14:ligatures w14:val="none"/>
        </w:rPr>
        <w:t>XMLHttpRequest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5F5F272A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var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svcUrl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'telltime.php'</w:t>
      </w:r>
    </w:p>
    <w:p w14:paraId="606E50EB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onreadystatechange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ajaxResponse</w:t>
      </w:r>
    </w:p>
    <w:p w14:paraId="03233F56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open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'GET'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svcUrl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7A41724C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ajaxRequest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send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3BCAC65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D271A2B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023D06C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Write a function to auto-update the time</w:t>
      </w:r>
    </w:p>
    <w:p w14:paraId="48FF68D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function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autoUpdateTime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 {</w:t>
      </w:r>
    </w:p>
    <w:p w14:paraId="096512DD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8834CC">
        <w:rPr>
          <w:rFonts w:ascii="Cascadia Code" w:eastAsia="Times New Roman" w:hAnsi="Cascadia Code" w:cs="Cascadia Code"/>
          <w:b/>
          <w:bCs/>
          <w:color w:val="56B6C2"/>
          <w:kern w:val="0"/>
          <w:lang w:eastAsia="en-ID"/>
          <w14:ligatures w14:val="none"/>
        </w:rPr>
        <w:t>setInterval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getServerTime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1000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</w:p>
    <w:p w14:paraId="05916235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5714E64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6D92293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3104FD8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onload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autoUpdateTime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()"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3D407A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&gt;Ajax Demonstration&lt;/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835967C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h2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&gt;Getting the server time without refreshing the page&lt;/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h2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ADAFB93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DF1F8DC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"button"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value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"Get Server Time"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onclick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834CC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getServerTime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()"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/&gt;</w:t>
      </w:r>
    </w:p>
    <w:p w14:paraId="46E5148B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D5205D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/&gt;</w:t>
      </w:r>
    </w:p>
    <w:p w14:paraId="2EB5FD4A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"showtime"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class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"displaybox"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div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6C2DBF9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C7D9C00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9D67CDA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58F4B9C" w14:textId="66EA6DF9" w:rsidR="008834CC" w:rsidRPr="008834CC" w:rsidRDefault="008834CC" w:rsidP="008834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telltime.php</w:t>
      </w:r>
    </w:p>
    <w:p w14:paraId="36145C3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</w:p>
    <w:p w14:paraId="4621B791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date_default_timezone_set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'Asia/Jakarta'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68C0182" w14:textId="77777777" w:rsidR="008834CC" w:rsidRPr="008834CC" w:rsidRDefault="008834CC" w:rsidP="008834CC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date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'Y-m-d H:i:s'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E0BB011" w14:textId="64ACA529" w:rsidR="008834CC" w:rsidRP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34CC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13E38A7" w14:textId="01912CDB" w:rsid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834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2701A" wp14:editId="0ECDE8CC">
            <wp:extent cx="2520000" cy="1060097"/>
            <wp:effectExtent l="19050" t="19050" r="13970" b="26035"/>
            <wp:docPr id="30957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74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60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9B00E" w14:textId="77777777" w:rsidR="008834CC" w:rsidRP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6FB6B4B" w14:textId="077CF648" w:rsidR="008834CC" w:rsidRPr="008834CC" w:rsidRDefault="008834CC" w:rsidP="0088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CC">
        <w:rPr>
          <w:rFonts w:ascii="Times New Roman" w:hAnsi="Times New Roman" w:cs="Times New Roman"/>
          <w:b/>
          <w:bCs/>
          <w:sz w:val="24"/>
          <w:szCs w:val="24"/>
        </w:rPr>
        <w:t>Memproses data JSON dari API</w:t>
      </w:r>
    </w:p>
    <w:p w14:paraId="62F22624" w14:textId="579F2C64" w:rsid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Source Code:</w:t>
      </w:r>
    </w:p>
    <w:p w14:paraId="1B969DE0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</w:p>
    <w:p w14:paraId="7C3365E6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//menggunakan file get contents</w:t>
      </w:r>
    </w:p>
    <w:p w14:paraId="5AD92C5A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$data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file_get_contents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'https://reqres.in/api/users?page=1'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887660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var_dump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$data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D6181D1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0BE0B0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//menggunakan curl</w:t>
      </w:r>
    </w:p>
    <w:p w14:paraId="15B95500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'&lt;br/&gt;&lt;br/&gt;Menggunakan cURL&lt;br/&gt;'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1FE8B7D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curl_init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1D39F90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lastRenderedPageBreak/>
        <w:t>curl_setopt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8834C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CURLOPT_URL,</w:t>
      </w:r>
      <w:r w:rsidRPr="008834C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'https://reqres.in/api/users?page=1'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412CBEF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curl_setopt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8834C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CURLOPT_RETURNTRANSFER,</w:t>
      </w:r>
      <w:r w:rsidRPr="008834C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0266EDE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$output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curl_exec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D78377B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curl_close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7F534D6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$output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4F8D6B2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$data = json_decode($output, true);</w:t>
      </w:r>
    </w:p>
    <w:p w14:paraId="09516C85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echo '&lt;br/&gt;&lt;br/&gt;';</w:t>
      </w:r>
    </w:p>
    <w:p w14:paraId="13BCD58E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var_dump($data);</w:t>
      </w:r>
    </w:p>
    <w:p w14:paraId="4E5954A5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4111049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$parse_data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json_decode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$data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8834CC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DAAB243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'&lt;br/&gt;&lt;br/&gt;'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88583D8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var_dump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$parse_data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51F9E3C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'&lt;br/&gt;&lt;br/&gt;'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9061015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68A3B68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B9DCB5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"en"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8E4C81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119B56D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251D1CB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charset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"UTF-8"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7EA1F41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"viewport"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"width=device-width, initial-scale=1.0"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BBDD788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http-equiv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"X-UA-Compatible"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"ie=edge"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D024ADB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&gt;php11A&lt;/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BFE9437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088E7F6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F378416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FD310EA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   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6F3CC170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padding: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10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8D5DD20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border: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solid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black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F90DCC9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border-collapse: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collapse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72BB6C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38D051D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409EC12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BB253C5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446F5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36FBD49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0BD763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F6C9D2E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4D6C3F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&gt;ID&lt;/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E28441B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&gt;Email&lt;/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9C978D5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&gt;First Name&lt;/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12D3FA0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&gt;Last Name&lt;/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FEE921A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&gt;Avatar&lt;/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E67B308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B4C0D99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FB2A2AA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tbody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31725CD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$parse_data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'data'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8834CC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{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5A1225B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53D4A87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'id'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B60D23F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C6E6D03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'first_name'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358F9C8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'last_name'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7736ADC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img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src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'avatar'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8834CC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alt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8834CC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""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1D767C4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FB4AEFB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} </w:t>
      </w:r>
      <w:r w:rsidRPr="008834CC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61A9B8C9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tbody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722DC8C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73C56C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7697C8D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4DC0F87" w14:textId="77777777" w:rsidR="008834CC" w:rsidRPr="008834CC" w:rsidRDefault="008834CC" w:rsidP="008834CC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8834CC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8834CC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34026F4" w14:textId="63EB5EC2" w:rsid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966AD6C" w14:textId="5C29AF32" w:rsid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834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2F678" wp14:editId="74E8E290">
            <wp:extent cx="5040000" cy="4622885"/>
            <wp:effectExtent l="19050" t="19050" r="27305" b="25400"/>
            <wp:docPr id="128362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20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62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15E8B" w14:textId="77777777" w:rsidR="008834CC" w:rsidRPr="008834CC" w:rsidRDefault="008834CC" w:rsidP="0088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B1F3366" w14:textId="58AF760F" w:rsidR="008834CC" w:rsidRDefault="008834CC" w:rsidP="0088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CC">
        <w:rPr>
          <w:rFonts w:ascii="Times New Roman" w:hAnsi="Times New Roman" w:cs="Times New Roman"/>
          <w:b/>
          <w:bCs/>
          <w:sz w:val="24"/>
          <w:szCs w:val="24"/>
        </w:rPr>
        <w:t>Membuat Aplikasi AJAX untuk Pencarian</w:t>
      </w:r>
    </w:p>
    <w:p w14:paraId="5B046E5D" w14:textId="33F990B2" w:rsidR="008834CC" w:rsidRDefault="008834CC" w:rsidP="008834CC">
      <w:pPr>
        <w:pStyle w:val="ListParagraph"/>
        <w:tabs>
          <w:tab w:val="left" w:pos="745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Source Code:</w:t>
      </w:r>
    </w:p>
    <w:p w14:paraId="6FF5A727" w14:textId="5165C500" w:rsidR="00E70362" w:rsidRPr="00E70362" w:rsidRDefault="008834CC" w:rsidP="00E70362">
      <w:pPr>
        <w:pStyle w:val="ListParagraph"/>
        <w:numPr>
          <w:ilvl w:val="0"/>
          <w:numId w:val="3"/>
        </w:numPr>
        <w:tabs>
          <w:tab w:val="left" w:pos="7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php11F.php</w:t>
      </w:r>
    </w:p>
    <w:p w14:paraId="005E6B2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140C78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'en-GB'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D33472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33DABD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FF6169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&gt;PHP11 F&lt;/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ECCB31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E000B5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2C0F8F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01B806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5A18FDF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border: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solid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black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BD4398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border-collapse: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collapse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7AF1A5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padding: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91C3C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A10C37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028B1F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nav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43EECA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background-color: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#010417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09797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overflow: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hidden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F84C3D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358BB6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E1B65F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nav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C24A4D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list-style: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none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4D5286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width: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100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%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07B856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margin: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DBAA58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C6CFA5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BCCD4C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nav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li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7C0B321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float: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left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48DF3A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margin: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4C8156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AEA90F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3C877E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nav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7CAC8B7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display: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flex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27051E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height: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30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A0362A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padding: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1.5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em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EBDEE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color: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white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b/>
          <w:bCs/>
          <w:color w:val="C678DD"/>
          <w:kern w:val="0"/>
          <w:lang w:eastAsia="en-ID"/>
          <w14:ligatures w14:val="none"/>
        </w:rPr>
        <w:t>!important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9D2628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text-decoration: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none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b/>
          <w:bCs/>
          <w:color w:val="C678DD"/>
          <w:kern w:val="0"/>
          <w:lang w:eastAsia="en-ID"/>
          <w14:ligatures w14:val="none"/>
        </w:rPr>
        <w:t>!important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71A105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DF1776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37F75A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.active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BD2490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nav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:hover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0D48BA4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background-color: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#c74451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A1F381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5AB7C5B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727CA0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C7E474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3808B3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569877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 and Databases&lt;/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C7E827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include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'php11F_header.php'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4C60363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20DE41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</w:p>
    <w:p w14:paraId="09F3C14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session_start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749F3B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!isset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$_SESSION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'username'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])) {</w:t>
      </w:r>
    </w:p>
    <w:p w14:paraId="1B16AAA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php11D.php'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F9DFBA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ACCCCF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require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'../DB_CON.php'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DE158D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6919C98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$dsn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$db_username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$db_password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D5449C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query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'select * from meetings order by slot'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5A04BE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18D0EF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B8349E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PDOException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46B81E8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exit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.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'&lt;br&gt;'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0771C0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147BC26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6ADD3B7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43FF6F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h2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&gt;Data in meeting table&lt;/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h2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4F313F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isset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$_GET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'msg'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])) {</w:t>
      </w:r>
    </w:p>
    <w:p w14:paraId="5C51AC3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"&lt;p style='color: 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</w:t>
      </w:r>
    </w:p>
    <w:p w14:paraId="4448B0B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$_GET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'color'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 .</w:t>
      </w:r>
    </w:p>
    <w:p w14:paraId="33B13F0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"'&gt;"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</w:t>
      </w:r>
    </w:p>
    <w:p w14:paraId="31CC508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$_GET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'msg'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 .</w:t>
      </w:r>
    </w:p>
    <w:p w14:paraId="063B1CF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'&lt;/p&gt;'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4D3379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5607E84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Rows retrieved: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rowCount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867D36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224D7F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href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'php09E.php'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button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"margin-bottom: 10px"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&gt;Tambah Data&lt;/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button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A7D697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action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84381B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Cari Nama: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"text"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"txt1"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onkeyup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showHint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value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)"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0D4765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1CCC32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&gt;Suggestions: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span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id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"txtHint"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span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768211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0CB1CD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'margin-top: 10px'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B1F477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A06744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4A6C66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&gt;Slot&lt;/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D15CFE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&gt;Name&lt;/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8D6C2F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&gt;Email&lt;/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203427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219D84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48AD7B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D832D1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tbody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C66F8B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while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fetch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()) {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655F96D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2B59B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D1E0C4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4CB277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'email'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0B4CD6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"margin-right: 15px"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href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"php09G.php?slot=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</w:p>
    <w:p w14:paraId="1337C5F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</w:p>
    <w:p w14:paraId="5DB2C31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]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img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src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"edit.svg"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"width: 30px; height: 30px"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img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DF316D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onclick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confirm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(`Apakah kamu yakin akan menghapus data?`)"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href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"php09H.php?slot=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$row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</w:p>
    <w:p w14:paraId="61BFBC2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'slot'</w:t>
      </w:r>
    </w:p>
    <w:p w14:paraId="13A2D92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            ]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img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src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"delete.svg"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"width: 30px; height: 30px"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img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9724A1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09258A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95F22B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}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01C43EA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tbody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0A40A3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027FA3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8B780A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src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"page11A_suggestion.js"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script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2CF4AA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56ED2A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DDD7FDB" w14:textId="75159E4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A105398" w14:textId="3CF5C911" w:rsidR="00E70362" w:rsidRPr="00E70362" w:rsidRDefault="008834CC" w:rsidP="00E70362">
      <w:pPr>
        <w:pStyle w:val="ListParagraph"/>
        <w:numPr>
          <w:ilvl w:val="0"/>
          <w:numId w:val="3"/>
        </w:numPr>
        <w:tabs>
          <w:tab w:val="left" w:pos="7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php11_header.php</w:t>
      </w:r>
    </w:p>
    <w:p w14:paraId="1C37C49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27D736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nav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1C1FAA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9B8F11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li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class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"active"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href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"#"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&gt;Data Meeting&lt;/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li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706E4B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li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href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"php11F_logout.php"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&gt;Logout&lt;/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li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E80172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304ACC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nav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E1F05BD" w14:textId="53ED9AF6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2CD9098" w14:textId="22CBBB0A" w:rsidR="00E70362" w:rsidRPr="00E70362" w:rsidRDefault="008834CC" w:rsidP="00E70362">
      <w:pPr>
        <w:pStyle w:val="ListParagraph"/>
        <w:numPr>
          <w:ilvl w:val="0"/>
          <w:numId w:val="3"/>
        </w:numPr>
        <w:tabs>
          <w:tab w:val="left" w:pos="7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php11_logout.php</w:t>
      </w:r>
    </w:p>
    <w:p w14:paraId="6C9366E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</w:p>
    <w:p w14:paraId="6DDEF2A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session_start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1D10930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FE4D4E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session_unset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8C84A3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session_destroy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6D488A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2EDF40D" w14:textId="3A7E0216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php11D.php'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93C512E" w14:textId="3384D98B" w:rsidR="00E70362" w:rsidRPr="00E70362" w:rsidRDefault="008834CC" w:rsidP="00E70362">
      <w:pPr>
        <w:pStyle w:val="ListParagraph"/>
        <w:numPr>
          <w:ilvl w:val="0"/>
          <w:numId w:val="3"/>
        </w:numPr>
        <w:tabs>
          <w:tab w:val="left" w:pos="7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php11D</w:t>
      </w:r>
      <w:r w:rsidR="00E703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php</w:t>
      </w:r>
    </w:p>
    <w:p w14:paraId="0C6B287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5FBF3A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"en"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DBE739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E65CE6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2AC687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charset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"UTF-8"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B305A4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"viewport"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"width=device-width, initial-scale=1.0"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904F0E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&gt;Login&lt;/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D997DF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483511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CCAB4B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7830C9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9870DB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</w:p>
    <w:p w14:paraId="4D251D7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session_start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3E9045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isset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$_SESSION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'username'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])) {</w:t>
      </w:r>
    </w:p>
    <w:p w14:paraId="3D57BBA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php11F.php'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9C76EF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22F86CB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F6EAB4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$_GET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'msg'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??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AD88A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'&lt;p style="color: red"&gt;'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'&lt;/p&gt;'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5F470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2935B14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action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"php11D_action.php"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method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"post"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BDE34C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69B7D2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61DFAB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&gt;Username:&lt;/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7292B3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"text"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"username"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16C58F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49DD02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5481D0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&gt;Password:&lt;/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label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A8E49E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"password"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"password"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B5250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359548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50BBB1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input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type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"submit"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value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"Login"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E15669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60D13F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EC36FE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AA8B8D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form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5C8450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F0E1D6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B8AC0C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46E0EC2" w14:textId="19194D0A" w:rsidR="00E70362" w:rsidRPr="00E70362" w:rsidRDefault="00E70362" w:rsidP="00E70362">
      <w:pPr>
        <w:pStyle w:val="ListParagraph"/>
        <w:numPr>
          <w:ilvl w:val="0"/>
          <w:numId w:val="3"/>
        </w:numPr>
        <w:tabs>
          <w:tab w:val="left" w:pos="7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php11D</w:t>
      </w:r>
      <w:r>
        <w:rPr>
          <w:rFonts w:ascii="Times New Roman" w:hAnsi="Times New Roman" w:cs="Times New Roman"/>
          <w:sz w:val="24"/>
          <w:szCs w:val="24"/>
        </w:rPr>
        <w:t>_action.</w:t>
      </w:r>
      <w:r>
        <w:rPr>
          <w:rFonts w:ascii="Times New Roman" w:hAnsi="Times New Roman" w:cs="Times New Roman"/>
          <w:sz w:val="24"/>
          <w:szCs w:val="24"/>
        </w:rPr>
        <w:t>php</w:t>
      </w:r>
    </w:p>
    <w:p w14:paraId="129C1DC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</w:p>
    <w:p w14:paraId="0A2EE92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require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'../DB_CON.php'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4B36E2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$username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'username'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3295F17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$password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'password'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3D5C27A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36A4D4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$dsn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$db_username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$db_password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0241A5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SELECT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*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FROM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users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WHERE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username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:username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LIMIT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413BBF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41E173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prepare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16E87A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':username'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$username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PARAM_STR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857F64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execute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718EDF7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120FAB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rowCount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&gt;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93EB71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$user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fetch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FETCH_ASSOC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601BB5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password_verify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$password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E7036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$user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'password'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])) {</w:t>
      </w:r>
    </w:p>
    <w:p w14:paraId="7B7C492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session_start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A101E0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$_SESSION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'username'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$_POST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'username'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075C2AD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php11F.php'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5E4341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4EAF938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urlencode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'Password salah'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0BC546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php11D.php?msg='</w:t>
      </w:r>
      <w:r w:rsidRPr="00E7036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3FFA90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5204135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}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0166A10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urlencode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'Akun tidak ditemukan'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93BB09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header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'Location: php11D.php?msg='</w:t>
      </w:r>
      <w:r w:rsidRPr="00E7036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1F2ECD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3F750B2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6108CB9" w14:textId="14329419" w:rsidR="00E70362" w:rsidRPr="00144495" w:rsidRDefault="00E70362" w:rsidP="00144495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6B9B8EF" w14:textId="10A7D150" w:rsidR="00E70362" w:rsidRPr="00E70362" w:rsidRDefault="00E70362" w:rsidP="00E70362">
      <w:pPr>
        <w:pStyle w:val="ListParagraph"/>
        <w:numPr>
          <w:ilvl w:val="0"/>
          <w:numId w:val="3"/>
        </w:numPr>
        <w:tabs>
          <w:tab w:val="left" w:pos="7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page11B_gethint.php</w:t>
      </w:r>
    </w:p>
    <w:p w14:paraId="36751A6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&lt;?php</w:t>
      </w:r>
    </w:p>
    <w:p w14:paraId="45830F4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FECF3A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include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'../DB_CON.php'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04CFD2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497A73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8F5D23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//Code 6</w:t>
      </w:r>
    </w:p>
    <w:p w14:paraId="498EC33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$keyword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'%'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$_GET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'keyword'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.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'%'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4E45ED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48171E9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$dsn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$db_username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$db_password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9FE7C4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SELECT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*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FROM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meetings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WHERE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name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LIKE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:keyword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2F354D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prepare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$query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C0A7ECA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bindparam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':keyword'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$keyword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::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PARAM_STR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9AEFEB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execute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96DE17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fetchAll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7701E5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3482C8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2E1BAE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PDOException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28CBBA5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exit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.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'&lt;br&gt;'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AB8493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ADE466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C3EF14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lookup all hints if query result is not empty</w:t>
      </w:r>
    </w:p>
    <w:p w14:paraId="55BBC66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1FB7366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json_encode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$stmt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2B0121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47B21CE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Output "no suggestion" if no hint was found or output correct values</w:t>
      </w:r>
    </w:p>
    <w:p w14:paraId="170B6DA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$response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</w:t>
      </w:r>
    </w:p>
    <w:p w14:paraId="2C7AB88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'name'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'no suggestion'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B05B52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];</w:t>
      </w:r>
    </w:p>
    <w:p w14:paraId="2502CBF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758A5D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json_encode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$response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EDE14E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48D48A9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CD627FD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$pdo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C8D9E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}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PDOException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5A5CF16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exit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'PDO Error: 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.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'&lt;br&gt;'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AA4C405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5E00CCF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37D9D80" w14:textId="4C97D24D" w:rsidR="00E70362" w:rsidRPr="00E70362" w:rsidRDefault="00E70362" w:rsidP="00E70362">
      <w:pPr>
        <w:pStyle w:val="ListParagraph"/>
        <w:numPr>
          <w:ilvl w:val="0"/>
          <w:numId w:val="3"/>
        </w:numPr>
        <w:tabs>
          <w:tab w:val="left" w:pos="7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page11A_suggestion.js</w:t>
      </w:r>
    </w:p>
    <w:p w14:paraId="69F2B2CF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function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showHint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str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1EC2932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text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document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getElementById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"txtHint"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99424D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str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length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3565EF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text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innerText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386042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75AC8A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0D173A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E4DDF1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xhttp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b/>
          <w:bCs/>
          <w:color w:val="E5C07B"/>
          <w:kern w:val="0"/>
          <w:lang w:eastAsia="en-ID"/>
          <w14:ligatures w14:val="none"/>
        </w:rPr>
        <w:t>XMLHttpRequest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1C73B1D9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D7A926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E7036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//Code 4b</w:t>
      </w:r>
    </w:p>
    <w:p w14:paraId="025002BE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xhttp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onreadystatechange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function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() {</w:t>
      </w:r>
    </w:p>
    <w:p w14:paraId="5285EDC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readyState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&amp;&amp;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status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200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6FF61A0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E7036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  Typical action to be performed when the document is ready:</w:t>
      </w:r>
    </w:p>
    <w:p w14:paraId="3E513DC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res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JSON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parse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xhttp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responseText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DBB982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let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output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res</w:t>
      </w:r>
    </w:p>
    <w:p w14:paraId="30C8744C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.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function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E70362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15224B93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</w:t>
      </w:r>
      <w:r w:rsidRPr="00E7036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FB9F03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})</w:t>
      </w:r>
    </w:p>
    <w:p w14:paraId="7B412F1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.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join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", 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EB87FA4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text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innerText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output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7057AD6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08464FC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};</w:t>
      </w:r>
    </w:p>
    <w:p w14:paraId="0C6FCF61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8736B4B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xhttp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open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"GET"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"page11B_gethint.php?keyword="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E70362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str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E7036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true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EE7F8C8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</w:t>
      </w:r>
      <w:r w:rsidRPr="00E7036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xhttp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E7036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send</w:t>
      </w: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643FF702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E7036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4F3E637" w14:textId="77777777" w:rsidR="00E70362" w:rsidRPr="00E70362" w:rsidRDefault="00E70362" w:rsidP="00E70362">
      <w:pPr>
        <w:shd w:val="clear" w:color="auto" w:fill="23272E"/>
        <w:spacing w:after="0" w:line="240" w:lineRule="auto"/>
        <w:ind w:left="993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BF254BB" w14:textId="67B1F778" w:rsidR="00E70362" w:rsidRDefault="00E70362" w:rsidP="00E70362">
      <w:pPr>
        <w:pStyle w:val="ListParagraph"/>
        <w:tabs>
          <w:tab w:val="left" w:pos="745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56885EC" w14:textId="1116C77B" w:rsidR="00E70362" w:rsidRPr="00E70362" w:rsidRDefault="00E70362" w:rsidP="00E70362">
      <w:pPr>
        <w:pStyle w:val="ListParagraph"/>
        <w:tabs>
          <w:tab w:val="left" w:pos="745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03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F770D" wp14:editId="6D531FB0">
            <wp:extent cx="2880000" cy="3494545"/>
            <wp:effectExtent l="19050" t="19050" r="15875" b="10795"/>
            <wp:docPr id="201816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68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9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0362" w:rsidRPr="00E7036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C0297" w14:textId="77777777" w:rsidR="00717EDC" w:rsidRDefault="00717EDC" w:rsidP="00A16AED">
      <w:pPr>
        <w:spacing w:after="0" w:line="240" w:lineRule="auto"/>
      </w:pPr>
      <w:r>
        <w:separator/>
      </w:r>
    </w:p>
  </w:endnote>
  <w:endnote w:type="continuationSeparator" w:id="0">
    <w:p w14:paraId="495AA59D" w14:textId="77777777" w:rsidR="00717EDC" w:rsidRDefault="00717EDC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2176" w14:textId="77777777" w:rsidR="00717EDC" w:rsidRDefault="00717EDC" w:rsidP="00A16AED">
      <w:pPr>
        <w:spacing w:after="0" w:line="240" w:lineRule="auto"/>
      </w:pPr>
      <w:r>
        <w:separator/>
      </w:r>
    </w:p>
  </w:footnote>
  <w:footnote w:type="continuationSeparator" w:id="0">
    <w:p w14:paraId="0A276476" w14:textId="77777777" w:rsidR="00717EDC" w:rsidRDefault="00717EDC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ACD85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2A5B480D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0AE7E14F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Kelas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B0998"/>
    <w:multiLevelType w:val="hybridMultilevel"/>
    <w:tmpl w:val="39C0C322"/>
    <w:lvl w:ilvl="0" w:tplc="B1D240D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9D75B3"/>
    <w:multiLevelType w:val="hybridMultilevel"/>
    <w:tmpl w:val="B2A28D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646E9"/>
    <w:multiLevelType w:val="hybridMultilevel"/>
    <w:tmpl w:val="09D0EFDA"/>
    <w:lvl w:ilvl="0" w:tplc="C8A4CE5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34532133">
    <w:abstractNumId w:val="1"/>
  </w:num>
  <w:num w:numId="2" w16cid:durableId="878475053">
    <w:abstractNumId w:val="0"/>
  </w:num>
  <w:num w:numId="3" w16cid:durableId="187993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CC"/>
    <w:rsid w:val="00144495"/>
    <w:rsid w:val="002C5440"/>
    <w:rsid w:val="003F50F7"/>
    <w:rsid w:val="004D6F9E"/>
    <w:rsid w:val="00616EF0"/>
    <w:rsid w:val="00717EDC"/>
    <w:rsid w:val="008834CC"/>
    <w:rsid w:val="009213F2"/>
    <w:rsid w:val="00A01529"/>
    <w:rsid w:val="00A16AED"/>
    <w:rsid w:val="00E7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F35C"/>
  <w15:chartTrackingRefBased/>
  <w15:docId w15:val="{2265F4AA-03A8-4A41-A077-0CB2EB35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883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basis-Web/blob/679b7769f7643be352912b492e5b2a1030cd5b14/P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16</TotalTime>
  <Pages>10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3</cp:revision>
  <cp:lastPrinted>2024-05-27T08:34:00Z</cp:lastPrinted>
  <dcterms:created xsi:type="dcterms:W3CDTF">2024-05-27T08:19:00Z</dcterms:created>
  <dcterms:modified xsi:type="dcterms:W3CDTF">2024-05-27T08:35:00Z</dcterms:modified>
</cp:coreProperties>
</file>