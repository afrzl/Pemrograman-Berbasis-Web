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4C38F" w14:textId="69D97823" w:rsidR="003F50F7" w:rsidRDefault="006D0C9A" w:rsidP="006D0C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10 PEMROGRAMAN BERBASIS WEB</w:t>
      </w:r>
    </w:p>
    <w:p w14:paraId="54215C30" w14:textId="4C18002E" w:rsidR="006D0C9A" w:rsidRDefault="006D0C9A" w:rsidP="006D0C9A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SESSION DAN COOKIE</w:t>
      </w:r>
    </w:p>
    <w:p w14:paraId="5650FF68" w14:textId="77777777" w:rsidR="006D0C9A" w:rsidRPr="006D0C9A" w:rsidRDefault="006D0C9A" w:rsidP="006D0C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BBFA3" w14:textId="6B59C8E9" w:rsidR="006D0C9A" w:rsidRPr="006D0C9A" w:rsidRDefault="006D0C9A" w:rsidP="006D0C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7" w:history="1">
        <w:r w:rsidRPr="006E73F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https://github.com/afrzl/Pemrograman-Berbasis-Web/blob/3bc4bfd5848bdc2cdc25d05b9a474b1d280a54ac/P10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41322" w14:textId="117162E6" w:rsidR="006D0C9A" w:rsidRDefault="006D0C9A" w:rsidP="006D0C9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0C9A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6D0C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C9A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D0C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0C9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D0C9A">
        <w:rPr>
          <w:rFonts w:ascii="Times New Roman" w:hAnsi="Times New Roman" w:cs="Times New Roman"/>
          <w:b/>
          <w:bCs/>
          <w:sz w:val="24"/>
          <w:szCs w:val="24"/>
        </w:rPr>
        <w:t xml:space="preserve"> session</w:t>
      </w:r>
    </w:p>
    <w:p w14:paraId="7ACA0584" w14:textId="07425253" w:rsid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CDD12" wp14:editId="62BC2D89">
            <wp:extent cx="4320000" cy="2297363"/>
            <wp:effectExtent l="19050" t="19050" r="23495" b="27305"/>
            <wp:docPr id="4898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9EA93" w14:textId="7EDC8DC8" w:rsid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83EBE" wp14:editId="7232525D">
            <wp:extent cx="4320000" cy="2297363"/>
            <wp:effectExtent l="19050" t="19050" r="23495" b="27305"/>
            <wp:docPr id="107517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3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C7589" w14:textId="55936BDE" w:rsid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9E0CED" wp14:editId="71D54CD4">
            <wp:extent cx="4320000" cy="2297363"/>
            <wp:effectExtent l="19050" t="19050" r="23495" b="27305"/>
            <wp:docPr id="174163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37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136E2" w14:textId="77777777" w:rsidR="006D0C9A" w:rsidRP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4A9D3AC" w14:textId="5F219735" w:rsidR="006D0C9A" w:rsidRDefault="006D0C9A" w:rsidP="006D0C9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session dan cookie</w:t>
      </w:r>
    </w:p>
    <w:p w14:paraId="664FE448" w14:textId="5CF88481" w:rsid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9124B9" wp14:editId="7B0241EB">
            <wp:extent cx="4320000" cy="2297363"/>
            <wp:effectExtent l="19050" t="19050" r="23495" b="27305"/>
            <wp:docPr id="208264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45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AF682" w14:textId="00B67031" w:rsidR="006D0C9A" w:rsidRP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ABC79" wp14:editId="607EE990">
            <wp:extent cx="4320000" cy="2297363"/>
            <wp:effectExtent l="19050" t="19050" r="23495" b="27305"/>
            <wp:docPr id="138758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2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6C90F" w14:textId="7FD325A8" w:rsidR="006D0C9A" w:rsidRDefault="006D0C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5890E5" w14:textId="046BD2A4" w:rsidR="006D0C9A" w:rsidRDefault="006D0C9A" w:rsidP="006D0C9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Session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autentikasi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</w:p>
    <w:p w14:paraId="409C1A58" w14:textId="7BF9CE31" w:rsid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836D8" wp14:editId="2029C1D9">
            <wp:extent cx="4320000" cy="2297363"/>
            <wp:effectExtent l="19050" t="19050" r="23495" b="27305"/>
            <wp:docPr id="24154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4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235DC" w14:textId="68A89E9D" w:rsidR="006D0C9A" w:rsidRPr="006D0C9A" w:rsidRDefault="006D0C9A" w:rsidP="006D0C9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0C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9E05A" wp14:editId="45AB1765">
            <wp:extent cx="4320000" cy="2297363"/>
            <wp:effectExtent l="19050" t="19050" r="23495" b="27305"/>
            <wp:docPr id="56711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15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0C9A" w:rsidRPr="006D0C9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45591" w14:textId="77777777" w:rsidR="00F53901" w:rsidRDefault="00F53901" w:rsidP="00A16AED">
      <w:pPr>
        <w:spacing w:after="0" w:line="240" w:lineRule="auto"/>
      </w:pPr>
      <w:r>
        <w:separator/>
      </w:r>
    </w:p>
  </w:endnote>
  <w:endnote w:type="continuationSeparator" w:id="0">
    <w:p w14:paraId="1098C7A3" w14:textId="77777777" w:rsidR="00F53901" w:rsidRDefault="00F53901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75EC4" w14:textId="77777777" w:rsidR="00F53901" w:rsidRDefault="00F53901" w:rsidP="00A16AED">
      <w:pPr>
        <w:spacing w:after="0" w:line="240" w:lineRule="auto"/>
      </w:pPr>
      <w:r>
        <w:separator/>
      </w:r>
    </w:p>
  </w:footnote>
  <w:footnote w:type="continuationSeparator" w:id="0">
    <w:p w14:paraId="60E30801" w14:textId="77777777" w:rsidR="00F53901" w:rsidRDefault="00F53901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462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01244DF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37E8FEC5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774C1"/>
    <w:multiLevelType w:val="hybridMultilevel"/>
    <w:tmpl w:val="C1C098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61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9A"/>
    <w:rsid w:val="002C5440"/>
    <w:rsid w:val="003F50F7"/>
    <w:rsid w:val="00616EF0"/>
    <w:rsid w:val="006D0C9A"/>
    <w:rsid w:val="006F744E"/>
    <w:rsid w:val="009213F2"/>
    <w:rsid w:val="00A16AED"/>
    <w:rsid w:val="00F5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B055"/>
  <w15:chartTrackingRefBased/>
  <w15:docId w15:val="{EE0CE769-566D-4C88-AA1E-AAA2218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6D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basis-Web/blob/3bc4bfd5848bdc2cdc25d05b9a474b1d280a54ac/P1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6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2024-05-18T02:08:00Z</dcterms:created>
  <dcterms:modified xsi:type="dcterms:W3CDTF">2024-05-18T02:14:00Z</dcterms:modified>
</cp:coreProperties>
</file>