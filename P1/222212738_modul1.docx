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FECA" w14:textId="67D3931C" w:rsidR="003F50F7" w:rsidRDefault="00237CFE" w:rsidP="00237C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1</w:t>
      </w:r>
    </w:p>
    <w:p w14:paraId="61FBDA19" w14:textId="26B9197C" w:rsidR="00237CFE" w:rsidRDefault="00237CFE" w:rsidP="00237C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PEMROGRAMAN BERBASIS WEB</w:t>
      </w:r>
    </w:p>
    <w:p w14:paraId="5239755B" w14:textId="77777777" w:rsidR="00237CFE" w:rsidRPr="00237CFE" w:rsidRDefault="00237CFE" w:rsidP="00237C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C08F8" w14:textId="45FB29EE" w:rsidR="00237CFE" w:rsidRDefault="00237CFE" w:rsidP="00237CFE">
      <w:pPr>
        <w:pStyle w:val="ListParagraph"/>
        <w:numPr>
          <w:ilvl w:val="0"/>
          <w:numId w:val="1"/>
        </w:numPr>
        <w:spacing w:after="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</w:t>
      </w:r>
    </w:p>
    <w:p w14:paraId="30F0958A" w14:textId="77777777" w:rsidR="00237CFE" w:rsidRDefault="00237CFE" w:rsidP="00237CFE">
      <w:pPr>
        <w:pStyle w:val="ListParagraph"/>
        <w:keepNext/>
        <w:spacing w:after="0" w:line="360" w:lineRule="auto"/>
        <w:ind w:left="851"/>
      </w:pPr>
      <w:r w:rsidRPr="00237C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1B92DF" wp14:editId="1537270C">
            <wp:extent cx="3706091" cy="1603384"/>
            <wp:effectExtent l="0" t="0" r="8890" b="0"/>
            <wp:docPr id="58074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43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9899" cy="160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8327" w14:textId="03E7F3E5" w:rsidR="00237CFE" w:rsidRDefault="00237CFE" w:rsidP="00237CFE">
      <w:pPr>
        <w:pStyle w:val="Caption"/>
        <w:ind w:left="993"/>
        <w:rPr>
          <w:rFonts w:ascii="Times New Roman" w:hAnsi="Times New Roman" w:cs="Times New Roman"/>
          <w:sz w:val="24"/>
          <w:szCs w:val="24"/>
        </w:rPr>
      </w:pPr>
      <w:r>
        <w:t xml:space="preserve">Gambar </w:t>
      </w:r>
      <w:fldSimple w:instr=" SEQ Gambar \* ARABIC ">
        <w:r w:rsidR="00A32C9B">
          <w:rPr>
            <w:noProof/>
          </w:rPr>
          <w:t>1</w:t>
        </w:r>
      </w:fldSimple>
      <w:r>
        <w:t xml:space="preserve"> - Proses download </w:t>
      </w:r>
      <w:proofErr w:type="spellStart"/>
      <w:r>
        <w:t>ncat</w:t>
      </w:r>
      <w:proofErr w:type="spellEnd"/>
    </w:p>
    <w:p w14:paraId="279D0B91" w14:textId="32A60B82" w:rsidR="00237CFE" w:rsidRDefault="00237CFE" w:rsidP="00237CFE">
      <w:pPr>
        <w:pStyle w:val="ListParagraph"/>
        <w:numPr>
          <w:ilvl w:val="0"/>
          <w:numId w:val="1"/>
        </w:numPr>
        <w:spacing w:after="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3B8302A9" w14:textId="0DD6C0D4" w:rsidR="00237CFE" w:rsidRDefault="00237CFE" w:rsidP="00237CF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terinstall</w:t>
      </w:r>
      <w:proofErr w:type="spellEnd"/>
    </w:p>
    <w:p w14:paraId="6E812226" w14:textId="77777777" w:rsidR="00237CFE" w:rsidRDefault="00237CFE" w:rsidP="00237CFE">
      <w:pPr>
        <w:pStyle w:val="ListParagraph"/>
        <w:keepNext/>
        <w:spacing w:after="0" w:line="360" w:lineRule="auto"/>
        <w:ind w:left="1211"/>
      </w:pPr>
      <w:r w:rsidRPr="00237C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D25449" wp14:editId="308AF96E">
            <wp:extent cx="3240000" cy="1952697"/>
            <wp:effectExtent l="0" t="0" r="0" b="0"/>
            <wp:docPr id="67123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39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5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F705" w14:textId="0190490A" w:rsidR="00237CFE" w:rsidRDefault="00237CFE" w:rsidP="00237CFE">
      <w:pPr>
        <w:pStyle w:val="Caption"/>
        <w:ind w:left="1276"/>
        <w:rPr>
          <w:rFonts w:ascii="Times New Roman" w:hAnsi="Times New Roman" w:cs="Times New Roman"/>
          <w:sz w:val="24"/>
          <w:szCs w:val="24"/>
        </w:rPr>
      </w:pPr>
      <w:r>
        <w:t xml:space="preserve">Gambar </w:t>
      </w:r>
      <w:fldSimple w:instr=" SEQ Gambar \* ARABIC ">
        <w:r w:rsidR="00A32C9B">
          <w:rPr>
            <w:noProof/>
          </w:rPr>
          <w:t>2</w:t>
        </w:r>
      </w:fldSimple>
      <w:r>
        <w:t xml:space="preserve"> - </w:t>
      </w:r>
      <w:proofErr w:type="spellStart"/>
      <w:r>
        <w:t>Ncat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di </w:t>
      </w:r>
      <w:proofErr w:type="spellStart"/>
      <w:r>
        <w:t>versi</w:t>
      </w:r>
      <w:proofErr w:type="spellEnd"/>
      <w:r>
        <w:t xml:space="preserve"> 7.94</w:t>
      </w:r>
    </w:p>
    <w:p w14:paraId="3EE3FAE4" w14:textId="22C90D76" w:rsidR="00237CFE" w:rsidRDefault="00237CFE" w:rsidP="00237CF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ncat</w:t>
      </w:r>
      <w:proofErr w:type="spellEnd"/>
    </w:p>
    <w:p w14:paraId="7688F95E" w14:textId="77777777" w:rsidR="00237CFE" w:rsidRDefault="00237CFE" w:rsidP="00237CFE">
      <w:pPr>
        <w:pStyle w:val="ListParagraph"/>
        <w:keepNext/>
        <w:spacing w:after="0" w:line="360" w:lineRule="auto"/>
        <w:ind w:left="1211"/>
      </w:pPr>
      <w:r w:rsidRPr="00237C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995FC2" wp14:editId="4ADA495F">
            <wp:extent cx="3240000" cy="1952698"/>
            <wp:effectExtent l="0" t="0" r="0" b="0"/>
            <wp:docPr id="139994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48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5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C1E4" w14:textId="1938739E" w:rsidR="00237CFE" w:rsidRDefault="00237CFE" w:rsidP="00237CFE">
      <w:pPr>
        <w:pStyle w:val="Caption"/>
        <w:ind w:left="1276"/>
        <w:rPr>
          <w:rFonts w:ascii="Times New Roman" w:hAnsi="Times New Roman" w:cs="Times New Roman"/>
          <w:sz w:val="24"/>
          <w:szCs w:val="24"/>
        </w:rPr>
      </w:pPr>
      <w:r>
        <w:t xml:space="preserve">Gambar </w:t>
      </w:r>
      <w:fldSimple w:instr=" SEQ Gambar \* ARABIC ">
        <w:r w:rsidR="00A32C9B">
          <w:rPr>
            <w:noProof/>
          </w:rPr>
          <w:t>3</w:t>
        </w:r>
      </w:fldSimple>
      <w:r>
        <w:t xml:space="preserve"> - Connect </w:t>
      </w:r>
      <w:proofErr w:type="spellStart"/>
      <w:r>
        <w:t>ke</w:t>
      </w:r>
      <w:proofErr w:type="spellEnd"/>
      <w:r>
        <w:t xml:space="preserve"> www.example.com </w:t>
      </w:r>
      <w:proofErr w:type="spellStart"/>
      <w:r>
        <w:t>dengan</w:t>
      </w:r>
      <w:proofErr w:type="spellEnd"/>
      <w:r>
        <w:t xml:space="preserve"> port 80</w:t>
      </w:r>
    </w:p>
    <w:p w14:paraId="69015231" w14:textId="6F151780" w:rsidR="00237CFE" w:rsidRDefault="00237CFE" w:rsidP="00237CF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</w:t>
      </w:r>
    </w:p>
    <w:p w14:paraId="0B66C457" w14:textId="666D46C3" w:rsidR="00237CFE" w:rsidRDefault="00D32419" w:rsidP="00237CFE">
      <w:pPr>
        <w:pStyle w:val="ListParagraph"/>
        <w:keepNext/>
        <w:spacing w:after="0" w:line="360" w:lineRule="auto"/>
        <w:ind w:left="1211"/>
      </w:pPr>
      <w:r w:rsidRPr="00D32419">
        <w:drawing>
          <wp:inline distT="0" distB="0" distL="0" distR="0" wp14:anchorId="0940979C" wp14:editId="2D2531FB">
            <wp:extent cx="4860159" cy="3435927"/>
            <wp:effectExtent l="0" t="0" r="0" b="0"/>
            <wp:docPr id="167742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29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2257" cy="344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AA23" w14:textId="097EFE26" w:rsidR="00237CFE" w:rsidRPr="00237CFE" w:rsidRDefault="00237CFE" w:rsidP="00237CFE">
      <w:pPr>
        <w:pStyle w:val="Caption"/>
        <w:ind w:left="1276"/>
        <w:rPr>
          <w:rFonts w:ascii="Times New Roman" w:hAnsi="Times New Roman" w:cs="Times New Roman"/>
          <w:sz w:val="24"/>
          <w:szCs w:val="24"/>
        </w:rPr>
      </w:pPr>
      <w:r>
        <w:t xml:space="preserve">Gambar </w:t>
      </w:r>
      <w:fldSimple w:instr=" SEQ Gambar \* ARABIC ">
        <w:r w:rsidR="00A32C9B">
          <w:rPr>
            <w:noProof/>
          </w:rPr>
          <w:t>4</w:t>
        </w:r>
      </w:fldSimple>
      <w:r>
        <w:t xml:space="preserve"> - Response web</w:t>
      </w:r>
    </w:p>
    <w:p w14:paraId="519F2536" w14:textId="06E5086E" w:rsidR="00237CFE" w:rsidRDefault="00237CFE" w:rsidP="00237CFE">
      <w:pPr>
        <w:pStyle w:val="ListParagraph"/>
        <w:numPr>
          <w:ilvl w:val="0"/>
          <w:numId w:val="1"/>
        </w:numPr>
        <w:spacing w:after="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Browser</w:t>
      </w:r>
    </w:p>
    <w:p w14:paraId="4ACAD189" w14:textId="77777777" w:rsidR="00237CFE" w:rsidRDefault="00237CFE" w:rsidP="00237CFE">
      <w:pPr>
        <w:pStyle w:val="ListParagraph"/>
        <w:keepNext/>
        <w:spacing w:after="0" w:line="360" w:lineRule="auto"/>
        <w:ind w:left="851"/>
      </w:pPr>
      <w:r w:rsidRPr="00237C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968A5" wp14:editId="7D76A139">
            <wp:extent cx="5685328" cy="3020291"/>
            <wp:effectExtent l="0" t="0" r="0" b="8890"/>
            <wp:docPr id="34615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53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729" cy="302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A243" w14:textId="608E167A" w:rsidR="00237CFE" w:rsidRDefault="00237CFE" w:rsidP="00237CFE">
      <w:pPr>
        <w:pStyle w:val="Caption"/>
        <w:ind w:left="993"/>
        <w:rPr>
          <w:rFonts w:ascii="Times New Roman" w:hAnsi="Times New Roman" w:cs="Times New Roman"/>
          <w:sz w:val="24"/>
          <w:szCs w:val="24"/>
        </w:rPr>
      </w:pPr>
      <w:r>
        <w:t xml:space="preserve">Gambar </w:t>
      </w:r>
      <w:fldSimple w:instr=" SEQ Gambar \* ARABIC ">
        <w:r w:rsidR="00A32C9B">
          <w:rPr>
            <w:noProof/>
          </w:rPr>
          <w:t>5</w:t>
        </w:r>
      </w:fldSimple>
      <w:r>
        <w:t xml:space="preserve"> - View page source pada www.example.com</w:t>
      </w:r>
    </w:p>
    <w:p w14:paraId="39073E4C" w14:textId="77777777" w:rsidR="00D32419" w:rsidRDefault="00D32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2A55CE" w14:textId="49E032BC" w:rsidR="00237CFE" w:rsidRDefault="00237CFE" w:rsidP="00237CFE">
      <w:pPr>
        <w:pStyle w:val="ListParagraph"/>
        <w:numPr>
          <w:ilvl w:val="0"/>
          <w:numId w:val="1"/>
        </w:numPr>
        <w:spacing w:after="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dan “Page Source” HTML</w:t>
      </w:r>
    </w:p>
    <w:p w14:paraId="30EBC21A" w14:textId="77777777" w:rsidR="00D32419" w:rsidRDefault="00D32419" w:rsidP="00D32419">
      <w:pPr>
        <w:pStyle w:val="ListParagraph"/>
        <w:keepNext/>
        <w:spacing w:after="0" w:line="360" w:lineRule="auto"/>
        <w:ind w:left="851"/>
      </w:pPr>
      <w:r w:rsidRPr="00D324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E0B2D0" wp14:editId="6D79F0AF">
            <wp:extent cx="5209437" cy="2930236"/>
            <wp:effectExtent l="0" t="0" r="0" b="3810"/>
            <wp:docPr id="81547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73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7271" cy="293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0E33" w14:textId="314A473E" w:rsidR="00237CFE" w:rsidRPr="00237CFE" w:rsidRDefault="00D32419" w:rsidP="00D32419">
      <w:pPr>
        <w:pStyle w:val="Caption"/>
        <w:ind w:left="993"/>
        <w:rPr>
          <w:rFonts w:ascii="Times New Roman" w:hAnsi="Times New Roman" w:cs="Times New Roman"/>
          <w:sz w:val="24"/>
          <w:szCs w:val="24"/>
        </w:rPr>
      </w:pPr>
      <w:r>
        <w:t xml:space="preserve">Gambar </w:t>
      </w:r>
      <w:fldSimple w:instr=" SEQ Gambar \* ARABIC ">
        <w:r w:rsidR="00A32C9B">
          <w:rPr>
            <w:noProof/>
          </w:rPr>
          <w:t>6</w:t>
        </w:r>
      </w:fldSimple>
      <w:r>
        <w:t xml:space="preserve"> -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HTTP </w:t>
      </w:r>
      <w:proofErr w:type="spellStart"/>
      <w:r>
        <w:t>dengan</w:t>
      </w:r>
      <w:proofErr w:type="spellEnd"/>
      <w:r>
        <w:t xml:space="preserve"> Page Source HTML</w:t>
      </w:r>
    </w:p>
    <w:sectPr w:rsidR="00237CFE" w:rsidRPr="00237CF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8EF7B" w14:textId="77777777" w:rsidR="007A7EAA" w:rsidRDefault="007A7EAA" w:rsidP="00A16AED">
      <w:pPr>
        <w:spacing w:after="0" w:line="240" w:lineRule="auto"/>
      </w:pPr>
      <w:r>
        <w:separator/>
      </w:r>
    </w:p>
  </w:endnote>
  <w:endnote w:type="continuationSeparator" w:id="0">
    <w:p w14:paraId="53EDC6F0" w14:textId="77777777" w:rsidR="007A7EAA" w:rsidRDefault="007A7EAA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2DF8E" w14:textId="77777777" w:rsidR="007A7EAA" w:rsidRDefault="007A7EAA" w:rsidP="00A16AED">
      <w:pPr>
        <w:spacing w:after="0" w:line="240" w:lineRule="auto"/>
      </w:pPr>
      <w:r>
        <w:separator/>
      </w:r>
    </w:p>
  </w:footnote>
  <w:footnote w:type="continuationSeparator" w:id="0">
    <w:p w14:paraId="2F9AFF0A" w14:textId="77777777" w:rsidR="007A7EAA" w:rsidRDefault="007A7EAA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3F834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76258E32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19CD13EC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>: 2KS1 /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91C01"/>
    <w:multiLevelType w:val="hybridMultilevel"/>
    <w:tmpl w:val="F9EC5B00"/>
    <w:lvl w:ilvl="0" w:tplc="D6F02F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32B1600"/>
    <w:multiLevelType w:val="hybridMultilevel"/>
    <w:tmpl w:val="B21698BA"/>
    <w:lvl w:ilvl="0" w:tplc="0C28B40E">
      <w:start w:val="1"/>
      <w:numFmt w:val="decimal"/>
      <w:lvlText w:val="1.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450721">
    <w:abstractNumId w:val="1"/>
  </w:num>
  <w:num w:numId="2" w16cid:durableId="150733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FE"/>
    <w:rsid w:val="00237CFE"/>
    <w:rsid w:val="003F50F7"/>
    <w:rsid w:val="007A7EAA"/>
    <w:rsid w:val="009213F2"/>
    <w:rsid w:val="00A16AED"/>
    <w:rsid w:val="00A32C9B"/>
    <w:rsid w:val="00D3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90479"/>
  <w15:chartTrackingRefBased/>
  <w15:docId w15:val="{9B87A77F-044B-4B67-B52A-C2D776B5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ListParagraph">
    <w:name w:val="List Paragraph"/>
    <w:basedOn w:val="Normal"/>
    <w:uiPriority w:val="34"/>
    <w:qFormat/>
    <w:rsid w:val="00237C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37C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</Template>
  <TotalTime>15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3</cp:revision>
  <cp:lastPrinted>2024-01-16T06:49:00Z</cp:lastPrinted>
  <dcterms:created xsi:type="dcterms:W3CDTF">2024-01-16T06:34:00Z</dcterms:created>
  <dcterms:modified xsi:type="dcterms:W3CDTF">2024-01-16T06:49:00Z</dcterms:modified>
</cp:coreProperties>
</file>